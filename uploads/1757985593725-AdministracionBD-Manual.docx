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502BFB7F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4AD1C86" w14:textId="0641E0D5" w:rsidR="00B0688D" w:rsidRDefault="00B0688D" w:rsidP="007057F4"/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E1560F" w14:paraId="64655190" w14:textId="77777777" w:rsidTr="00B0688D">
        <w:trPr>
          <w:trHeight w:val="2043"/>
        </w:trPr>
        <w:tc>
          <w:tcPr>
            <w:tcW w:w="4572" w:type="dxa"/>
          </w:tcPr>
          <w:p w14:paraId="425C2788" w14:textId="575D1976" w:rsidR="00B0688D" w:rsidRDefault="002235FC" w:rsidP="007057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3A8806C" wp14:editId="563E1741">
                      <wp:simplePos x="0" y="0"/>
                      <wp:positionH relativeFrom="margin">
                        <wp:posOffset>-114611</wp:posOffset>
                      </wp:positionH>
                      <wp:positionV relativeFrom="paragraph">
                        <wp:posOffset>323455</wp:posOffset>
                      </wp:positionV>
                      <wp:extent cx="4321834" cy="2130725"/>
                      <wp:effectExtent l="0" t="0" r="0" b="3175"/>
                      <wp:wrapNone/>
                      <wp:docPr id="481" name="Cuadro de texto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21834" cy="2130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1C71C1" w14:textId="1C663DCC" w:rsidR="00E3168A" w:rsidRDefault="002235FC" w:rsidP="002235FC">
                                  <w:pPr>
                                    <w:jc w:val="center"/>
                                    <w:rPr>
                                      <w:sz w:val="96"/>
                                      <w:szCs w:val="9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sz w:val="96"/>
                                      <w:szCs w:val="96"/>
                                      <w:lang w:val="es-MX"/>
                                    </w:rPr>
                                    <w:t>MANUAL DE INSTRUCCIONES</w:t>
                                  </w:r>
                                </w:p>
                                <w:p w14:paraId="70BFE6BF" w14:textId="5B48CF17" w:rsidR="002235FC" w:rsidRPr="002235FC" w:rsidRDefault="002235FC" w:rsidP="002235FC">
                                  <w:pPr>
                                    <w:jc w:val="center"/>
                                    <w:rPr>
                                      <w:sz w:val="40"/>
                                      <w:szCs w:val="40"/>
                                      <w:lang w:val="es-MX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  <w:lang w:val="es-MX"/>
                                    </w:rPr>
                                    <w:t>Administración de Base de Datos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3A8806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481" o:spid="_x0000_s1026" type="#_x0000_t202" style="position:absolute;margin-left:-9pt;margin-top:25.45pt;width:340.3pt;height:167.7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01FGAIAAC0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" filled="f" stroked="f" strokeweight=".5pt">
                      <v:textbox>
                        <w:txbxContent>
                          <w:p w14:paraId="6F1C71C1" w14:textId="1C663DCC" w:rsidR="00E3168A" w:rsidRDefault="002235FC" w:rsidP="002235FC">
                            <w:pPr>
                              <w:jc w:val="center"/>
                              <w:rPr>
                                <w:sz w:val="96"/>
                                <w:szCs w:val="96"/>
                                <w:lang w:val="es-MX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  <w:lang w:val="es-MX"/>
                              </w:rPr>
                              <w:t>MANUAL DE INSTRUCCIONES</w:t>
                            </w:r>
                          </w:p>
                          <w:p w14:paraId="70BFE6BF" w14:textId="5B48CF17" w:rsidR="002235FC" w:rsidRPr="002235FC" w:rsidRDefault="002235FC" w:rsidP="002235FC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MX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MX"/>
                              </w:rPr>
                              <w:t>Administración de Base de Datos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1DF6F441" w14:textId="61C6231E" w:rsidR="008A3C95" w:rsidRDefault="00E3168A" w:rsidP="007057F4">
      <w:r>
        <w:rPr>
          <w:noProof/>
          <w:lang w:bidi="es-ES"/>
        </w:rPr>
        <w:drawing>
          <wp:anchor distT="0" distB="0" distL="114300" distR="114300" simplePos="0" relativeHeight="251661312" behindDoc="1" locked="0" layoutInCell="1" allowOverlap="1" wp14:anchorId="5D106EA1" wp14:editId="093E2F96">
            <wp:simplePos x="0" y="0"/>
            <wp:positionH relativeFrom="margin">
              <wp:posOffset>3826832</wp:posOffset>
            </wp:positionH>
            <wp:positionV relativeFrom="paragraph">
              <wp:posOffset>-731519</wp:posOffset>
            </wp:positionV>
            <wp:extent cx="3138549" cy="4309650"/>
            <wp:effectExtent l="0" t="0" r="5080" b="0"/>
            <wp:wrapNone/>
            <wp:docPr id="2" name="Gráfico 2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838" cy="4312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3D558EEF" wp14:editId="6B37144B">
            <wp:simplePos x="0" y="0"/>
            <wp:positionH relativeFrom="column">
              <wp:posOffset>-717873</wp:posOffset>
            </wp:positionH>
            <wp:positionV relativeFrom="paragraph">
              <wp:posOffset>-840702</wp:posOffset>
            </wp:positionV>
            <wp:extent cx="12250459" cy="5205739"/>
            <wp:effectExtent l="0" t="0" r="0" b="0"/>
            <wp:wrapNone/>
            <wp:docPr id="1" name="Gráfico 1" descr="rectángulo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9702" cy="5209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18"/>
        <w:gridCol w:w="4032"/>
      </w:tblGrid>
      <w:tr w:rsidR="0051019E" w14:paraId="0D37EF4B" w14:textId="77777777" w:rsidTr="00E3168A">
        <w:trPr>
          <w:trHeight w:val="1080"/>
        </w:trPr>
        <w:tc>
          <w:tcPr>
            <w:tcW w:w="6318" w:type="dxa"/>
            <w:vAlign w:val="center"/>
          </w:tcPr>
          <w:p w14:paraId="26052D84" w14:textId="77777777" w:rsidR="0051019E" w:rsidRDefault="0051019E" w:rsidP="0051019E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3D9912D" wp14:editId="17FDC919">
                      <wp:extent cx="4012442" cy="900753"/>
                      <wp:effectExtent l="0" t="0" r="0" b="0"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12442" cy="90075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F76D38" w14:textId="0D4EDBC5" w:rsidR="0051019E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Alumno: Medrano Rojas Adherly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Jesus</w:t>
                                  </w:r>
                                  <w:proofErr w:type="spellEnd"/>
                                </w:p>
                                <w:p w14:paraId="5E41907B" w14:textId="1610BF3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Profesor: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Perez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 Zanabria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Mesias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 William</w:t>
                                  </w:r>
                                </w:p>
                                <w:p w14:paraId="545B68BD" w14:textId="2E60697C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Semestre: IV</w:t>
                                  </w:r>
                                </w:p>
                                <w:p w14:paraId="63D6736E" w14:textId="7777777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</w:p>
                                <w:p w14:paraId="568A0A2C" w14:textId="7777777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</w:p>
                                <w:p w14:paraId="2DDF8C16" w14:textId="7777777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</w:p>
                                <w:p w14:paraId="4D713FCC" w14:textId="77777777" w:rsidR="00BF6D2B" w:rsidRPr="007057F4" w:rsidRDefault="00BF6D2B" w:rsidP="0051019E"/>
                                <w:p w14:paraId="75260616" w14:textId="77777777" w:rsidR="0051019E" w:rsidRPr="007057F4" w:rsidRDefault="0051019E" w:rsidP="0051019E"/>
                                <w:p w14:paraId="4EC466DD" w14:textId="77777777" w:rsidR="0051019E" w:rsidRPr="007057F4" w:rsidRDefault="0051019E" w:rsidP="0051019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D9912D" id="Cuadro de texto 13" o:spid="_x0000_s1027" type="#_x0000_t202" style="width:315.95pt;height:7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zvGQIAADM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" filled="f" stroked="f" strokeweight=".5pt">
                      <v:textbox>
                        <w:txbxContent>
                          <w:p w14:paraId="7EF76D38" w14:textId="0D4EDBC5" w:rsidR="0051019E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Alumno: Medrano Rojas Adherly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Jesus</w:t>
                            </w:r>
                            <w:proofErr w:type="spellEnd"/>
                          </w:p>
                          <w:p w14:paraId="5E41907B" w14:textId="1610BF3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Profesor: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Perez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 Zanabria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Mesias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 William</w:t>
                            </w:r>
                          </w:p>
                          <w:p w14:paraId="545B68BD" w14:textId="2E60697C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Semestre: IV</w:t>
                            </w:r>
                          </w:p>
                          <w:p w14:paraId="63D6736E" w14:textId="7777777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</w:p>
                          <w:p w14:paraId="568A0A2C" w14:textId="7777777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</w:p>
                          <w:p w14:paraId="2DDF8C16" w14:textId="7777777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</w:p>
                          <w:p w14:paraId="4D713FCC" w14:textId="77777777" w:rsidR="00BF6D2B" w:rsidRPr="007057F4" w:rsidRDefault="00BF6D2B" w:rsidP="0051019E"/>
                          <w:p w14:paraId="75260616" w14:textId="77777777" w:rsidR="0051019E" w:rsidRPr="007057F4" w:rsidRDefault="0051019E" w:rsidP="0051019E"/>
                          <w:p w14:paraId="4EC466DD" w14:textId="77777777" w:rsidR="0051019E" w:rsidRPr="007057F4" w:rsidRDefault="0051019E" w:rsidP="0051019E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32" w:type="dxa"/>
            <w:vAlign w:val="center"/>
          </w:tcPr>
          <w:p w14:paraId="2FAFFADE" w14:textId="7DD7143F" w:rsidR="0051019E" w:rsidRDefault="00266479" w:rsidP="00266479"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2D8C2AFD" wp14:editId="2993D76D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-148590</wp:posOffset>
                      </wp:positionV>
                      <wp:extent cx="3218180" cy="831215"/>
                      <wp:effectExtent l="0" t="0" r="0" b="0"/>
                      <wp:wrapNone/>
                      <wp:docPr id="7" name="Rectángul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18180" cy="8312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A0004F" id="Rectángulo 7" o:spid="_x0000_s1026" style="position:absolute;margin-left:-5.85pt;margin-top:-11.7pt;width:253.4pt;height:65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" filled="f" stroked="f" strokeweight="1pt"/>
                  </w:pict>
                </mc:Fallback>
              </mc:AlternateContent>
            </w:r>
          </w:p>
        </w:tc>
      </w:tr>
    </w:tbl>
    <w:p w14:paraId="239B321B" w14:textId="6E49BB46" w:rsidR="004F2231" w:rsidRPr="00E10000" w:rsidRDefault="00E3168A" w:rsidP="00E10000">
      <w:r>
        <w:rPr>
          <w:noProof/>
          <w:lang w:bidi="es-ES"/>
        </w:rPr>
        <w:drawing>
          <wp:anchor distT="0" distB="0" distL="114300" distR="114300" simplePos="0" relativeHeight="251662336" behindDoc="1" locked="0" layoutInCell="1" allowOverlap="1" wp14:anchorId="10E5AE7B" wp14:editId="7E50DDDD">
            <wp:simplePos x="0" y="0"/>
            <wp:positionH relativeFrom="column">
              <wp:posOffset>-716593</wp:posOffset>
            </wp:positionH>
            <wp:positionV relativeFrom="paragraph">
              <wp:posOffset>2801620</wp:posOffset>
            </wp:positionV>
            <wp:extent cx="3621577" cy="5145205"/>
            <wp:effectExtent l="0" t="0" r="0" b="0"/>
            <wp:wrapNone/>
            <wp:docPr id="4" name="Gráfico 4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577" cy="514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w:drawing>
          <wp:anchor distT="0" distB="0" distL="114300" distR="114300" simplePos="0" relativeHeight="251660288" behindDoc="1" locked="0" layoutInCell="1" allowOverlap="1" wp14:anchorId="3C598D25" wp14:editId="500E3D1B">
            <wp:simplePos x="0" y="0"/>
            <wp:positionH relativeFrom="column">
              <wp:posOffset>-706309</wp:posOffset>
            </wp:positionH>
            <wp:positionV relativeFrom="paragraph">
              <wp:posOffset>4027142</wp:posOffset>
            </wp:positionV>
            <wp:extent cx="8288846" cy="3916680"/>
            <wp:effectExtent l="0" t="0" r="0" b="7620"/>
            <wp:wrapNone/>
            <wp:docPr id="3" name="Imagen 3" descr="imagen de centro de nego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4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8846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44115042"/>
        <w:docPartObj>
          <w:docPartGallery w:val="Table of Contents"/>
          <w:docPartUnique/>
        </w:docPartObj>
      </w:sdtPr>
      <w:sdtContent>
        <w:p w14:paraId="2B41927B" w14:textId="0B9591E5" w:rsidR="00190E2F" w:rsidRDefault="00190E2F" w:rsidP="00190E2F">
          <w:pPr>
            <w:pStyle w:val="TtuloTDC"/>
            <w:framePr w:wrap="around" w:hAnchor="page" w:x="325" w:y="1141"/>
          </w:pPr>
          <w:r>
            <w:t>Indice</w:t>
          </w:r>
        </w:p>
        <w:p w14:paraId="0D9D31A2" w14:textId="7790BAA9" w:rsidR="00190E2F" w:rsidRPr="002235FC" w:rsidRDefault="00190E2F">
          <w:pPr>
            <w:pStyle w:val="TDC1"/>
          </w:pPr>
          <w:r w:rsidRPr="002235FC">
            <w:t>Índice</w:t>
          </w:r>
          <w:r w:rsidRPr="002235FC">
            <w:ptab w:relativeTo="margin" w:alignment="right" w:leader="dot"/>
          </w:r>
          <w:r w:rsidRPr="002235FC">
            <w:t>1</w:t>
          </w:r>
        </w:p>
        <w:p w14:paraId="6285C920" w14:textId="175706E3" w:rsidR="00190E2F" w:rsidRDefault="00190E2F">
          <w:pPr>
            <w:pStyle w:val="TDC2"/>
            <w:ind w:left="216"/>
          </w:pPr>
          <w:r>
            <w:t>¿Qué es la Administración de base de datos?</w:t>
          </w:r>
          <w:r>
            <w:ptab w:relativeTo="margin" w:alignment="right" w:leader="dot"/>
          </w:r>
          <w:r>
            <w:t>2</w:t>
          </w:r>
        </w:p>
        <w:p w14:paraId="4181B015" w14:textId="5BBC0C5D" w:rsidR="00190E2F" w:rsidRDefault="00190E2F" w:rsidP="00190E2F">
          <w:pPr>
            <w:pStyle w:val="TDC3"/>
            <w:ind w:left="0"/>
          </w:pPr>
          <w:r>
            <w:t xml:space="preserve">    Introducción a la Administración de base de datos</w:t>
          </w:r>
          <w:r>
            <w:ptab w:relativeTo="margin" w:alignment="right" w:leader="dot"/>
          </w:r>
          <w:r>
            <w:t>3</w:t>
          </w:r>
        </w:p>
        <w:p w14:paraId="3CA27D20" w14:textId="048B2A09" w:rsidR="00190E2F" w:rsidRDefault="006B01B0" w:rsidP="006B01B0">
          <w:r>
            <w:t xml:space="preserve">    Funciones de un DBA</w:t>
          </w:r>
          <w:r w:rsidR="00190E2F">
            <w:ptab w:relativeTo="margin" w:alignment="right" w:leader="dot"/>
          </w:r>
          <w:r w:rsidR="00190E2F">
            <w:t>4</w:t>
          </w:r>
        </w:p>
        <w:p w14:paraId="0245F210" w14:textId="7CC1E831" w:rsidR="006B01B0" w:rsidRDefault="006B01B0" w:rsidP="006B01B0">
          <w:r>
            <w:t xml:space="preserve">    </w:t>
          </w:r>
          <w:r w:rsidR="001A00E8">
            <w:t>Creación de una base de datos y tabla</w:t>
          </w:r>
          <w:r>
            <w:ptab w:relativeTo="margin" w:alignment="right" w:leader="dot"/>
          </w:r>
          <w:r>
            <w:t>5</w:t>
          </w:r>
        </w:p>
        <w:p w14:paraId="21A0F58F" w14:textId="21D5BB79" w:rsidR="006B01B0" w:rsidRDefault="006B01B0" w:rsidP="006B01B0">
          <w:r>
            <w:t xml:space="preserve">    </w:t>
          </w:r>
          <w:r w:rsidR="001A00E8">
            <w:t>Backup</w:t>
          </w:r>
          <w:r>
            <w:ptab w:relativeTo="margin" w:alignment="right" w:leader="dot"/>
          </w:r>
          <w:r>
            <w:t>6</w:t>
          </w:r>
        </w:p>
        <w:p w14:paraId="476E0A11" w14:textId="08B719E8" w:rsidR="006B01B0" w:rsidRDefault="006B01B0" w:rsidP="006B01B0">
          <w:r>
            <w:t xml:space="preserve">    </w:t>
          </w:r>
          <w:r w:rsidR="001A00E8">
            <w:t>Gestión de almacenamiento de datos</w:t>
          </w:r>
          <w:r>
            <w:ptab w:relativeTo="margin" w:alignment="right" w:leader="dot"/>
          </w:r>
          <w:r>
            <w:t>7</w:t>
          </w:r>
        </w:p>
        <w:p w14:paraId="306F64A5" w14:textId="40DBE3FD" w:rsidR="006B01B0" w:rsidRDefault="006B01B0" w:rsidP="006B01B0">
          <w:r>
            <w:t xml:space="preserve">    </w:t>
          </w:r>
          <w:r w:rsidR="00875BCC">
            <w:t>Consultas básicas con filtros con Where</w:t>
          </w:r>
          <w:r>
            <w:ptab w:relativeTo="margin" w:alignment="right" w:leader="dot"/>
          </w:r>
          <w:r>
            <w:t>8</w:t>
          </w:r>
        </w:p>
        <w:p w14:paraId="399A18CF" w14:textId="4545919F" w:rsidR="006B01B0" w:rsidRDefault="006B01B0" w:rsidP="006B01B0">
          <w:r>
            <w:t xml:space="preserve">    </w:t>
          </w:r>
          <w:r w:rsidR="00A52D81">
            <w:t>Usuarios y Permisos</w:t>
          </w:r>
          <w:r>
            <w:ptab w:relativeTo="margin" w:alignment="right" w:leader="dot"/>
          </w:r>
          <w:r>
            <w:t>9</w:t>
          </w:r>
        </w:p>
        <w:p w14:paraId="414D108A" w14:textId="57D3777D" w:rsidR="006B01B0" w:rsidRDefault="006B01B0" w:rsidP="006B01B0">
          <w:r>
            <w:t xml:space="preserve">    </w:t>
          </w:r>
          <w:r w:rsidR="00A52D81">
            <w:t>Control de usuario y Gestión</w:t>
          </w:r>
          <w:r>
            <w:ptab w:relativeTo="margin" w:alignment="right" w:leader="dot"/>
          </w:r>
          <w:r>
            <w:t>10</w:t>
          </w:r>
        </w:p>
        <w:p w14:paraId="73E13F92" w14:textId="0CD2EBC8" w:rsidR="006B01B0" w:rsidRDefault="006B01B0" w:rsidP="006B01B0">
          <w:r>
            <w:t xml:space="preserve">    </w:t>
          </w:r>
          <w:proofErr w:type="spellStart"/>
          <w:r w:rsidR="002235FC">
            <w:t>Monyog</w:t>
          </w:r>
          <w:proofErr w:type="spellEnd"/>
          <w:r w:rsidR="002235FC">
            <w:t xml:space="preserve"> – Herramienta de monitoreo</w:t>
          </w:r>
          <w:r>
            <w:ptab w:relativeTo="margin" w:alignment="right" w:leader="dot"/>
          </w:r>
          <w:r>
            <w:t>11</w:t>
          </w:r>
        </w:p>
        <w:p w14:paraId="67A822E8" w14:textId="31D55506" w:rsidR="006B01B0" w:rsidRDefault="006B01B0" w:rsidP="006B01B0">
          <w:r>
            <w:t xml:space="preserve">    </w:t>
          </w:r>
          <w:r w:rsidR="002D62FF">
            <w:t xml:space="preserve">Creación de vistas </w:t>
          </w:r>
          <w:proofErr w:type="spellStart"/>
          <w:r w:rsidR="002D62FF">
            <w:t>Mysql</w:t>
          </w:r>
          <w:proofErr w:type="spellEnd"/>
          <w:r>
            <w:ptab w:relativeTo="margin" w:alignment="right" w:leader="dot"/>
          </w:r>
          <w:r>
            <w:t>12</w:t>
          </w:r>
        </w:p>
        <w:p w14:paraId="71D286C9" w14:textId="24D39A61" w:rsidR="006B01B0" w:rsidRDefault="006B01B0" w:rsidP="006B01B0">
          <w:r>
            <w:t xml:space="preserve">    </w:t>
          </w:r>
          <w:r w:rsidR="00E55D85">
            <w:t>Lenguaje DML y DDL</w:t>
          </w:r>
          <w:r>
            <w:ptab w:relativeTo="margin" w:alignment="right" w:leader="dot"/>
          </w:r>
          <w:r>
            <w:t>13</w:t>
          </w:r>
        </w:p>
        <w:p w14:paraId="135703DA" w14:textId="0110153D" w:rsidR="006B01B0" w:rsidRDefault="006B01B0" w:rsidP="006B01B0">
          <w:r>
            <w:t xml:space="preserve">    </w:t>
          </w:r>
          <w:r w:rsidR="00E55D85">
            <w:t>Procedimientos Almacenados</w:t>
          </w:r>
          <w:r>
            <w:ptab w:relativeTo="margin" w:alignment="right" w:leader="dot"/>
          </w:r>
          <w:r>
            <w:t>14</w:t>
          </w:r>
        </w:p>
        <w:p w14:paraId="0FA68780" w14:textId="7781706F" w:rsidR="00E55D85" w:rsidRDefault="00E55D85" w:rsidP="00E55D85">
          <w:r>
            <w:t xml:space="preserve">    Programación de </w:t>
          </w:r>
          <w:proofErr w:type="spellStart"/>
          <w:r>
            <w:t>Triggers</w:t>
          </w:r>
          <w:proofErr w:type="spellEnd"/>
          <w:r>
            <w:ptab w:relativeTo="margin" w:alignment="right" w:leader="dot"/>
          </w:r>
          <w:r>
            <w:t>1</w:t>
          </w:r>
          <w:r w:rsidR="001172C0">
            <w:t>5</w:t>
          </w:r>
        </w:p>
        <w:p w14:paraId="39FF026A" w14:textId="0C3B81E3" w:rsidR="006B01B0" w:rsidRDefault="006B01B0" w:rsidP="006B01B0"/>
        <w:p w14:paraId="2BB07748" w14:textId="2BDCDA80" w:rsidR="006B01B0" w:rsidRPr="00190E2F" w:rsidRDefault="006B01B0" w:rsidP="006B01B0">
          <w:r>
            <w:tab/>
          </w:r>
        </w:p>
        <w:p w14:paraId="20E5DA63" w14:textId="4D22200B" w:rsidR="00190E2F" w:rsidRPr="00190E2F" w:rsidRDefault="00190E2F" w:rsidP="00190E2F">
          <w:r>
            <w:tab/>
          </w:r>
        </w:p>
        <w:p w14:paraId="76530721" w14:textId="5461ECA3" w:rsidR="00190E2F" w:rsidRDefault="00000000">
          <w:pPr>
            <w:pStyle w:val="TDC3"/>
            <w:ind w:left="446"/>
          </w:pPr>
        </w:p>
      </w:sdtContent>
    </w:sdt>
    <w:p w14:paraId="6D5BE4D6" w14:textId="79825554" w:rsidR="004D75D9" w:rsidRDefault="004D75D9">
      <w:pPr>
        <w:rPr>
          <w:sz w:val="22"/>
        </w:rPr>
      </w:pPr>
    </w:p>
    <w:p w14:paraId="4877BA7D" w14:textId="77777777" w:rsidR="004D75D9" w:rsidRDefault="004D75D9">
      <w:pPr>
        <w:rPr>
          <w:sz w:val="22"/>
        </w:rPr>
      </w:pPr>
    </w:p>
    <w:p w14:paraId="38F491E9" w14:textId="77777777" w:rsidR="004D75D9" w:rsidRDefault="004D75D9">
      <w:pPr>
        <w:rPr>
          <w:sz w:val="22"/>
        </w:rPr>
      </w:pPr>
    </w:p>
    <w:p w14:paraId="0720652E" w14:textId="77777777" w:rsidR="004D75D9" w:rsidRDefault="004D75D9">
      <w:pPr>
        <w:rPr>
          <w:sz w:val="22"/>
        </w:rPr>
      </w:pPr>
    </w:p>
    <w:p w14:paraId="3A9407A6" w14:textId="77777777" w:rsidR="004D75D9" w:rsidRDefault="004D75D9">
      <w:pPr>
        <w:rPr>
          <w:sz w:val="22"/>
        </w:rPr>
      </w:pPr>
    </w:p>
    <w:p w14:paraId="11ECD7E6" w14:textId="77777777" w:rsidR="004D75D9" w:rsidRDefault="004D75D9">
      <w:pPr>
        <w:rPr>
          <w:sz w:val="22"/>
        </w:rPr>
      </w:pPr>
    </w:p>
    <w:p w14:paraId="5475D93B" w14:textId="77777777" w:rsidR="004D75D9" w:rsidRDefault="004D75D9">
      <w:pPr>
        <w:rPr>
          <w:sz w:val="22"/>
        </w:rPr>
      </w:pPr>
    </w:p>
    <w:p w14:paraId="6299417F" w14:textId="77777777" w:rsidR="004D75D9" w:rsidRDefault="004D75D9">
      <w:pPr>
        <w:rPr>
          <w:sz w:val="22"/>
        </w:rPr>
      </w:pPr>
    </w:p>
    <w:p w14:paraId="432CE413" w14:textId="77777777" w:rsidR="004D75D9" w:rsidRDefault="004D75D9">
      <w:pPr>
        <w:rPr>
          <w:sz w:val="22"/>
        </w:rPr>
      </w:pPr>
    </w:p>
    <w:p w14:paraId="4171C8FE" w14:textId="77777777" w:rsidR="004D75D9" w:rsidRDefault="004D75D9">
      <w:pPr>
        <w:rPr>
          <w:sz w:val="22"/>
        </w:rPr>
      </w:pPr>
    </w:p>
    <w:p w14:paraId="238CD3C4" w14:textId="77777777" w:rsidR="004D75D9" w:rsidRDefault="004D75D9">
      <w:pPr>
        <w:rPr>
          <w:sz w:val="22"/>
        </w:rPr>
      </w:pPr>
    </w:p>
    <w:p w14:paraId="07994CB2" w14:textId="77777777" w:rsidR="004D75D9" w:rsidRDefault="004D75D9">
      <w:pPr>
        <w:rPr>
          <w:sz w:val="22"/>
        </w:rPr>
      </w:pPr>
    </w:p>
    <w:p w14:paraId="2946C0AF" w14:textId="77777777" w:rsidR="004D75D9" w:rsidRDefault="004D75D9">
      <w:pPr>
        <w:rPr>
          <w:sz w:val="22"/>
        </w:rPr>
      </w:pPr>
    </w:p>
    <w:p w14:paraId="253A4B8D" w14:textId="77777777" w:rsidR="004D75D9" w:rsidRDefault="004D75D9">
      <w:pPr>
        <w:rPr>
          <w:sz w:val="22"/>
        </w:rPr>
      </w:pPr>
    </w:p>
    <w:p w14:paraId="35FF00D6" w14:textId="77777777" w:rsidR="004D75D9" w:rsidRDefault="004D75D9">
      <w:pPr>
        <w:rPr>
          <w:sz w:val="22"/>
        </w:rPr>
      </w:pPr>
    </w:p>
    <w:p w14:paraId="4D59C721" w14:textId="77777777" w:rsidR="004D75D9" w:rsidRDefault="004D75D9">
      <w:pPr>
        <w:rPr>
          <w:sz w:val="22"/>
        </w:rPr>
      </w:pPr>
    </w:p>
    <w:p w14:paraId="10BA99DD" w14:textId="77777777" w:rsidR="004D75D9" w:rsidRDefault="004D75D9">
      <w:pPr>
        <w:rPr>
          <w:sz w:val="22"/>
        </w:rPr>
      </w:pPr>
    </w:p>
    <w:p w14:paraId="45D31879" w14:textId="77777777" w:rsidR="004D75D9" w:rsidRDefault="004D75D9">
      <w:pPr>
        <w:rPr>
          <w:sz w:val="22"/>
        </w:rPr>
      </w:pPr>
    </w:p>
    <w:p w14:paraId="02FBAC9D" w14:textId="77777777" w:rsidR="00190E2F" w:rsidRDefault="00190E2F">
      <w:pPr>
        <w:rPr>
          <w:sz w:val="22"/>
        </w:rPr>
      </w:pP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6B01B0" w14:paraId="126E6C7E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50144" w14:textId="77777777" w:rsidR="006B01B0" w:rsidRPr="004D75D9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t>¿Qué es la Administración de base de datos?</w:t>
            </w:r>
          </w:p>
        </w:tc>
      </w:tr>
      <w:tr w:rsidR="006B01B0" w14:paraId="36D1C4CC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44C8A2" w14:textId="77777777" w:rsidR="006B01B0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1C883DDC" w14:textId="77777777" w:rsidR="006B01B0" w:rsidRDefault="006B01B0" w:rsidP="006B01B0">
      <w:pPr>
        <w:spacing w:after="200"/>
        <w:rPr>
          <w:sz w:val="22"/>
        </w:rPr>
      </w:pPr>
      <w:r w:rsidRPr="006B01B0">
        <w:rPr>
          <w:sz w:val="22"/>
        </w:rPr>
        <w:t>La administración de bases de datos es el conjunto de actividades, técnicas y herramientas utilizadas para gestionar y mantener bases de datos de manera eficiente, segura y confiable. Su objetivo principal es garantizar que las bases de datos funcionen correctamente y cumplan con los requisitos de las aplicaciones y usuarios que las utilizan.</w:t>
      </w:r>
    </w:p>
    <w:p w14:paraId="31B9DF90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FB3C99">
        <w:rPr>
          <w:sz w:val="22"/>
          <w:lang w:val="es-PE"/>
        </w:rPr>
        <w:t>Funciones principales de la administración de bases de datos:</w:t>
      </w:r>
    </w:p>
    <w:p w14:paraId="42C26B75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noProof/>
          <w:sz w:val="22"/>
        </w:rPr>
        <w:drawing>
          <wp:anchor distT="0" distB="0" distL="114300" distR="114300" simplePos="0" relativeHeight="251673600" behindDoc="1" locked="0" layoutInCell="1" allowOverlap="1" wp14:anchorId="3C6032C6" wp14:editId="518899D0">
            <wp:simplePos x="0" y="0"/>
            <wp:positionH relativeFrom="margin">
              <wp:posOffset>-113220</wp:posOffset>
            </wp:positionH>
            <wp:positionV relativeFrom="paragraph">
              <wp:posOffset>85090</wp:posOffset>
            </wp:positionV>
            <wp:extent cx="2657475" cy="2802255"/>
            <wp:effectExtent l="0" t="0" r="9525" b="0"/>
            <wp:wrapTight wrapText="bothSides">
              <wp:wrapPolygon edited="0">
                <wp:start x="0" y="0"/>
                <wp:lineTo x="0" y="21438"/>
                <wp:lineTo x="21523" y="21438"/>
                <wp:lineTo x="21523" y="0"/>
                <wp:lineTo x="0" y="0"/>
              </wp:wrapPolygon>
            </wp:wrapTight>
            <wp:docPr id="26" name="Imagen 26" descr="Qué es la integración de bases de datos? Descripción general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la integración de bases de datos? Descripción general y beneficio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2708">
        <w:rPr>
          <w:sz w:val="22"/>
          <w:lang w:val="es-PE"/>
        </w:rPr>
        <w:t xml:space="preserve">Diseño de bases de datos: </w:t>
      </w:r>
    </w:p>
    <w:p w14:paraId="37A140AB" w14:textId="77777777" w:rsidR="006B01B0" w:rsidRPr="003B2708" w:rsidRDefault="006B01B0" w:rsidP="006B01B0">
      <w:pPr>
        <w:pStyle w:val="Prrafodelista"/>
        <w:numPr>
          <w:ilvl w:val="0"/>
          <w:numId w:val="22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Modelar y estructurar la base de datos según las necesidades del sistema. </w:t>
      </w:r>
    </w:p>
    <w:p w14:paraId="403ABFCE" w14:textId="77777777" w:rsidR="006B01B0" w:rsidRPr="003B2708" w:rsidRDefault="006B01B0" w:rsidP="006B01B0">
      <w:pPr>
        <w:pStyle w:val="Prrafodelista"/>
        <w:numPr>
          <w:ilvl w:val="0"/>
          <w:numId w:val="22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Diseñar esquemas lógicos y físicos, definiendo tablas, relaciones, claves primarias y foráneas. </w:t>
      </w:r>
    </w:p>
    <w:p w14:paraId="28DD19F4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Gestión de datos:</w:t>
      </w:r>
    </w:p>
    <w:p w14:paraId="4539707E" w14:textId="77777777" w:rsidR="006B01B0" w:rsidRPr="003B2708" w:rsidRDefault="006B01B0" w:rsidP="006B01B0">
      <w:pPr>
        <w:pStyle w:val="Prrafodelista"/>
        <w:numPr>
          <w:ilvl w:val="0"/>
          <w:numId w:val="21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Insertar, actualizar y eliminar datos en la base de datos. Asegurar la consistencia, integridad y validez de los datos. </w:t>
      </w:r>
    </w:p>
    <w:p w14:paraId="479D7D38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Seguridad: </w:t>
      </w:r>
    </w:p>
    <w:p w14:paraId="7FD9B950" w14:textId="77777777" w:rsidR="006B01B0" w:rsidRPr="003B2708" w:rsidRDefault="006B01B0" w:rsidP="006B01B0">
      <w:pPr>
        <w:pStyle w:val="Prrafodelista"/>
        <w:numPr>
          <w:ilvl w:val="0"/>
          <w:numId w:val="21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Configurar permisos y roles de usuario para proteger los datos sensibles. </w:t>
      </w:r>
    </w:p>
    <w:p w14:paraId="5EA72873" w14:textId="77777777" w:rsidR="006B01B0" w:rsidRPr="003B2708" w:rsidRDefault="006B01B0" w:rsidP="006B01B0">
      <w:pPr>
        <w:pStyle w:val="Prrafodelista"/>
        <w:numPr>
          <w:ilvl w:val="0"/>
          <w:numId w:val="21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Implementar controles de acceso y cifrado.</w:t>
      </w:r>
    </w:p>
    <w:p w14:paraId="4DC79D51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 Respaldo y recuperación: </w:t>
      </w:r>
    </w:p>
    <w:p w14:paraId="7DEB0896" w14:textId="77777777" w:rsidR="006B01B0" w:rsidRPr="003B2708" w:rsidRDefault="006B01B0" w:rsidP="006B01B0">
      <w:pPr>
        <w:pStyle w:val="Prrafodelista"/>
        <w:numPr>
          <w:ilvl w:val="0"/>
          <w:numId w:val="23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Crear copias de seguridad regulares para proteger los datos contra pérdidas. </w:t>
      </w:r>
    </w:p>
    <w:p w14:paraId="3CB54C5E" w14:textId="77777777" w:rsidR="006B01B0" w:rsidRPr="003B2708" w:rsidRDefault="006B01B0" w:rsidP="006B01B0">
      <w:pPr>
        <w:pStyle w:val="Prrafodelista"/>
        <w:numPr>
          <w:ilvl w:val="0"/>
          <w:numId w:val="23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Diseñar estrategias de recuperación ante desastres.</w:t>
      </w:r>
    </w:p>
    <w:p w14:paraId="123F7EF4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Optimización del rendimiento: </w:t>
      </w:r>
    </w:p>
    <w:p w14:paraId="28F61116" w14:textId="77777777" w:rsidR="006B01B0" w:rsidRPr="003B2708" w:rsidRDefault="006B01B0" w:rsidP="006B01B0">
      <w:pPr>
        <w:pStyle w:val="Prrafodelista"/>
        <w:numPr>
          <w:ilvl w:val="0"/>
          <w:numId w:val="24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Monitorear y ajustar el rendimiento de la base de datos. </w:t>
      </w:r>
    </w:p>
    <w:p w14:paraId="02FA468C" w14:textId="77777777" w:rsidR="006B01B0" w:rsidRPr="003B2708" w:rsidRDefault="006B01B0" w:rsidP="006B01B0">
      <w:pPr>
        <w:pStyle w:val="Prrafodelista"/>
        <w:numPr>
          <w:ilvl w:val="0"/>
          <w:numId w:val="24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Realizar tareas como indexación, análisis de consultas y particionamiento de tablas.</w:t>
      </w:r>
    </w:p>
    <w:p w14:paraId="56711C42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 Mantenimiento: </w:t>
      </w:r>
    </w:p>
    <w:p w14:paraId="4C56010C" w14:textId="77777777" w:rsidR="006B01B0" w:rsidRPr="003B2708" w:rsidRDefault="006B01B0" w:rsidP="006B01B0">
      <w:pPr>
        <w:pStyle w:val="Prrafodelista"/>
        <w:numPr>
          <w:ilvl w:val="0"/>
          <w:numId w:val="25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Actualizar software de bases de datos (DBMS). </w:t>
      </w:r>
    </w:p>
    <w:p w14:paraId="1A72F783" w14:textId="77777777" w:rsidR="006B01B0" w:rsidRPr="003B2708" w:rsidRDefault="006B01B0" w:rsidP="006B01B0">
      <w:pPr>
        <w:pStyle w:val="Prrafodelista"/>
        <w:numPr>
          <w:ilvl w:val="0"/>
          <w:numId w:val="25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Corregir errores y eliminar datos obsoletos.</w:t>
      </w:r>
    </w:p>
    <w:p w14:paraId="478E2160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 Monitoreo:</w:t>
      </w:r>
    </w:p>
    <w:p w14:paraId="32A32FF9" w14:textId="77777777" w:rsidR="006B01B0" w:rsidRPr="003B2708" w:rsidRDefault="006B01B0" w:rsidP="006B01B0">
      <w:pPr>
        <w:pStyle w:val="Prrafodelista"/>
        <w:numPr>
          <w:ilvl w:val="0"/>
          <w:numId w:val="26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Supervisar la actividad de la base de datos y su uso.</w:t>
      </w:r>
    </w:p>
    <w:p w14:paraId="0A4ECD97" w14:textId="267D5382" w:rsidR="006B01B0" w:rsidRPr="00E3168A" w:rsidRDefault="006B01B0" w:rsidP="00190E2F">
      <w:pPr>
        <w:pStyle w:val="Prrafodelista"/>
        <w:numPr>
          <w:ilvl w:val="0"/>
          <w:numId w:val="26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Detectar y resolver problemas como bloqueos, cuellos de botella o errores. </w:t>
      </w: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6B01B0" w14:paraId="294637A5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0BCC2" w14:textId="3B4F3697" w:rsidR="006B01B0" w:rsidRPr="004D75D9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lastRenderedPageBreak/>
              <w:t>Introducción a la Administración a la base de datos</w:t>
            </w:r>
          </w:p>
        </w:tc>
      </w:tr>
      <w:tr w:rsidR="006B01B0" w14:paraId="4E7FD874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16E44" w14:textId="77777777" w:rsidR="006B01B0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27F331E1" w14:textId="0081B023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La Administración de Bases de Datos (DBA) es un campo que se enfoca en la gestión, mantenimiento y optimización de los sistemas de bases de datos para garantizar su funcionamiento eficiente, seguro y confiable. Las bases de datos son fundamentales para almacenar y gestionar grandes volúmenes de información, siendo una herramienta esencial en todos los sectores, desde empresas hasta aplicaciones web.</w:t>
      </w:r>
    </w:p>
    <w:p w14:paraId="37CD4999" w14:textId="77777777" w:rsidR="00190E2F" w:rsidRPr="00113DB8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Tipos de Bases de Datos:</w:t>
      </w:r>
    </w:p>
    <w:p w14:paraId="598D49A6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113DB8">
        <w:rPr>
          <w:noProof/>
        </w:rPr>
        <w:drawing>
          <wp:anchor distT="0" distB="0" distL="114300" distR="114300" simplePos="0" relativeHeight="251670528" behindDoc="1" locked="0" layoutInCell="1" allowOverlap="1" wp14:anchorId="46726FBE" wp14:editId="2F35A544">
            <wp:simplePos x="0" y="0"/>
            <wp:positionH relativeFrom="column">
              <wp:posOffset>3125470</wp:posOffset>
            </wp:positionH>
            <wp:positionV relativeFrom="paragraph">
              <wp:posOffset>12700</wp:posOffset>
            </wp:positionV>
            <wp:extent cx="3253740" cy="2906395"/>
            <wp:effectExtent l="0" t="0" r="3810" b="8255"/>
            <wp:wrapTight wrapText="bothSides">
              <wp:wrapPolygon edited="0">
                <wp:start x="8726" y="0"/>
                <wp:lineTo x="8726" y="2265"/>
                <wp:lineTo x="2276" y="3398"/>
                <wp:lineTo x="253" y="3823"/>
                <wp:lineTo x="253" y="7645"/>
                <wp:lineTo x="4426" y="9061"/>
                <wp:lineTo x="6703" y="9203"/>
                <wp:lineTo x="7841" y="11326"/>
                <wp:lineTo x="759" y="11893"/>
                <wp:lineTo x="0" y="12034"/>
                <wp:lineTo x="0" y="16848"/>
                <wp:lineTo x="5564" y="18122"/>
                <wp:lineTo x="9485" y="18122"/>
                <wp:lineTo x="9485" y="21520"/>
                <wp:lineTo x="14796" y="21520"/>
                <wp:lineTo x="14796" y="18122"/>
                <wp:lineTo x="12773" y="15857"/>
                <wp:lineTo x="21499" y="15715"/>
                <wp:lineTo x="21499" y="11893"/>
                <wp:lineTo x="20740" y="11751"/>
                <wp:lineTo x="14543" y="11326"/>
                <wp:lineTo x="14543" y="9061"/>
                <wp:lineTo x="20614" y="9061"/>
                <wp:lineTo x="21372" y="8778"/>
                <wp:lineTo x="21372" y="3539"/>
                <wp:lineTo x="20740" y="3256"/>
                <wp:lineTo x="13658" y="2265"/>
                <wp:lineTo x="13658" y="0"/>
                <wp:lineTo x="8726" y="0"/>
              </wp:wrapPolygon>
            </wp:wrapTight>
            <wp:docPr id="18" name="Imagen 18" descr="Introducción a las bases de datos – Sistemasumm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roducción a las bases de datos – Sistemasumma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109FC">
        <w:rPr>
          <w:sz w:val="22"/>
          <w:lang w:val="es-PE"/>
        </w:rPr>
        <w:t>Relacionales (RDBMS):</w:t>
      </w:r>
    </w:p>
    <w:p w14:paraId="1C4F41B2" w14:textId="77777777" w:rsidR="00190E2F" w:rsidRPr="00F109FC" w:rsidRDefault="00190E2F" w:rsidP="00190E2F">
      <w:pPr>
        <w:pStyle w:val="Prrafodelista"/>
        <w:numPr>
          <w:ilvl w:val="0"/>
          <w:numId w:val="27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Organizan datos en tablas. </w:t>
      </w:r>
    </w:p>
    <w:p w14:paraId="2797FBB8" w14:textId="77777777" w:rsidR="00190E2F" w:rsidRPr="00F109FC" w:rsidRDefault="00190E2F" w:rsidP="00190E2F">
      <w:pPr>
        <w:pStyle w:val="Prrafodelista"/>
        <w:numPr>
          <w:ilvl w:val="0"/>
          <w:numId w:val="27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Utilizan SQL (</w:t>
      </w:r>
      <w:proofErr w:type="spellStart"/>
      <w:r w:rsidRPr="00F109FC">
        <w:rPr>
          <w:sz w:val="22"/>
          <w:lang w:val="es-PE"/>
        </w:rPr>
        <w:t>Structured</w:t>
      </w:r>
      <w:proofErr w:type="spellEnd"/>
      <w:r w:rsidRPr="00F109FC">
        <w:rPr>
          <w:sz w:val="22"/>
          <w:lang w:val="es-PE"/>
        </w:rPr>
        <w:t xml:space="preserve"> </w:t>
      </w:r>
      <w:proofErr w:type="spellStart"/>
      <w:r w:rsidRPr="00F109FC">
        <w:rPr>
          <w:sz w:val="22"/>
          <w:lang w:val="es-PE"/>
        </w:rPr>
        <w:t>Query</w:t>
      </w:r>
      <w:proofErr w:type="spellEnd"/>
      <w:r w:rsidRPr="00F109FC">
        <w:rPr>
          <w:sz w:val="22"/>
          <w:lang w:val="es-PE"/>
        </w:rPr>
        <w:t xml:space="preserve"> </w:t>
      </w:r>
      <w:proofErr w:type="spellStart"/>
      <w:r w:rsidRPr="00F109FC">
        <w:rPr>
          <w:sz w:val="22"/>
          <w:lang w:val="es-PE"/>
        </w:rPr>
        <w:t>Language</w:t>
      </w:r>
      <w:proofErr w:type="spellEnd"/>
      <w:r w:rsidRPr="00F109FC">
        <w:rPr>
          <w:sz w:val="22"/>
          <w:lang w:val="es-PE"/>
        </w:rPr>
        <w:t xml:space="preserve">). </w:t>
      </w:r>
    </w:p>
    <w:p w14:paraId="0CA08236" w14:textId="77777777" w:rsidR="00190E2F" w:rsidRPr="00F109FC" w:rsidRDefault="00190E2F" w:rsidP="00190E2F">
      <w:pPr>
        <w:pStyle w:val="Prrafodelista"/>
        <w:numPr>
          <w:ilvl w:val="0"/>
          <w:numId w:val="27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Ejemplo: MySQL, PostgreSQL, MariaDB.</w:t>
      </w:r>
      <w:r w:rsidRPr="00113DB8">
        <w:t xml:space="preserve"> </w:t>
      </w:r>
    </w:p>
    <w:p w14:paraId="04B00639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No Relacionales (NoSQL):</w:t>
      </w:r>
    </w:p>
    <w:p w14:paraId="6FEB5973" w14:textId="77777777" w:rsidR="00190E2F" w:rsidRPr="00F109FC" w:rsidRDefault="00190E2F" w:rsidP="00190E2F">
      <w:pPr>
        <w:pStyle w:val="Prrafodelista"/>
        <w:numPr>
          <w:ilvl w:val="0"/>
          <w:numId w:val="28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Diseñadas para datos no estructurados o semiestructurados.</w:t>
      </w:r>
    </w:p>
    <w:p w14:paraId="32D37914" w14:textId="77777777" w:rsidR="00190E2F" w:rsidRPr="00F109FC" w:rsidRDefault="00190E2F" w:rsidP="00190E2F">
      <w:pPr>
        <w:pStyle w:val="Prrafodelista"/>
        <w:numPr>
          <w:ilvl w:val="0"/>
          <w:numId w:val="28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Ejemplo: MongoDB, Redis, Cassandra.</w:t>
      </w:r>
    </w:p>
    <w:p w14:paraId="75D8C81C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Jerárquicas:</w:t>
      </w:r>
    </w:p>
    <w:p w14:paraId="1881BDD4" w14:textId="77777777" w:rsidR="00190E2F" w:rsidRPr="00F109FC" w:rsidRDefault="00190E2F" w:rsidP="00190E2F">
      <w:pPr>
        <w:pStyle w:val="Prrafodelista"/>
        <w:numPr>
          <w:ilvl w:val="0"/>
          <w:numId w:val="29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Estructura en forma de árbol. </w:t>
      </w:r>
    </w:p>
    <w:p w14:paraId="445C37F8" w14:textId="77777777" w:rsidR="00190E2F" w:rsidRPr="00F109FC" w:rsidRDefault="00190E2F" w:rsidP="00190E2F">
      <w:pPr>
        <w:pStyle w:val="Prrafodelista"/>
        <w:numPr>
          <w:ilvl w:val="0"/>
          <w:numId w:val="29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Ejemplo: IBM </w:t>
      </w:r>
      <w:proofErr w:type="spellStart"/>
      <w:r w:rsidRPr="00F109FC">
        <w:rPr>
          <w:sz w:val="22"/>
          <w:lang w:val="es-PE"/>
        </w:rPr>
        <w:t>Information</w:t>
      </w:r>
      <w:proofErr w:type="spellEnd"/>
      <w:r w:rsidRPr="00F109FC">
        <w:rPr>
          <w:sz w:val="22"/>
          <w:lang w:val="es-PE"/>
        </w:rPr>
        <w:t xml:space="preserve"> Management </w:t>
      </w:r>
      <w:proofErr w:type="spellStart"/>
      <w:r w:rsidRPr="00F109FC">
        <w:rPr>
          <w:sz w:val="22"/>
          <w:lang w:val="es-PE"/>
        </w:rPr>
        <w:t>System</w:t>
      </w:r>
      <w:proofErr w:type="spellEnd"/>
      <w:r w:rsidRPr="00F109FC">
        <w:rPr>
          <w:sz w:val="22"/>
          <w:lang w:val="es-PE"/>
        </w:rPr>
        <w:t xml:space="preserve"> (IMS).</w:t>
      </w:r>
    </w:p>
    <w:p w14:paraId="20DC09A6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Bases de Datos Orientadas a Objetos:</w:t>
      </w:r>
      <w:r w:rsidRPr="00113DB8">
        <w:t xml:space="preserve"> </w:t>
      </w:r>
    </w:p>
    <w:p w14:paraId="346AF601" w14:textId="77777777" w:rsidR="00190E2F" w:rsidRPr="00F109FC" w:rsidRDefault="00190E2F" w:rsidP="00190E2F">
      <w:pPr>
        <w:pStyle w:val="Prrafodelista"/>
        <w:numPr>
          <w:ilvl w:val="0"/>
          <w:numId w:val="30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Manejan datos como objetos. </w:t>
      </w:r>
    </w:p>
    <w:p w14:paraId="066C4FE5" w14:textId="77777777" w:rsidR="00190E2F" w:rsidRDefault="00190E2F" w:rsidP="00190E2F">
      <w:pPr>
        <w:pStyle w:val="Prrafodelista"/>
        <w:numPr>
          <w:ilvl w:val="0"/>
          <w:numId w:val="30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Ejemplo: </w:t>
      </w:r>
      <w:proofErr w:type="spellStart"/>
      <w:r w:rsidRPr="00F109FC">
        <w:rPr>
          <w:sz w:val="22"/>
          <w:lang w:val="es-PE"/>
        </w:rPr>
        <w:t>ObjectDB</w:t>
      </w:r>
      <w:proofErr w:type="spellEnd"/>
    </w:p>
    <w:p w14:paraId="0441BB45" w14:textId="77777777" w:rsidR="00190E2F" w:rsidRDefault="00190E2F" w:rsidP="00190E2F">
      <w:pPr>
        <w:spacing w:after="200"/>
        <w:rPr>
          <w:sz w:val="22"/>
          <w:lang w:val="es-P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811E1FE" wp14:editId="2117A145">
            <wp:simplePos x="0" y="0"/>
            <wp:positionH relativeFrom="margin">
              <wp:align>left</wp:align>
            </wp:positionH>
            <wp:positionV relativeFrom="paragraph">
              <wp:posOffset>80645</wp:posOffset>
            </wp:positionV>
            <wp:extent cx="3467100" cy="2825750"/>
            <wp:effectExtent l="0" t="0" r="0" b="0"/>
            <wp:wrapTight wrapText="bothSides">
              <wp:wrapPolygon edited="0">
                <wp:start x="0" y="0"/>
                <wp:lineTo x="0" y="21406"/>
                <wp:lineTo x="21481" y="21406"/>
                <wp:lineTo x="21481" y="0"/>
                <wp:lineTo x="0" y="0"/>
              </wp:wrapPolygon>
            </wp:wrapTight>
            <wp:docPr id="23" name="Imagen 23" descr="Introducción a las Bases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troducción a las Bases de Dato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6" cy="28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09FC">
        <w:rPr>
          <w:sz w:val="22"/>
          <w:lang w:val="es-PE"/>
        </w:rPr>
        <w:t>Roles del Administrador de Bases de Datos (DBA):</w:t>
      </w:r>
    </w:p>
    <w:p w14:paraId="68B9E695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Diseño y Configuración:</w:t>
      </w:r>
    </w:p>
    <w:p w14:paraId="3ECFDBE3" w14:textId="77777777" w:rsidR="00190E2F" w:rsidRPr="00F109FC" w:rsidRDefault="00190E2F" w:rsidP="00190E2F">
      <w:pPr>
        <w:pStyle w:val="Prrafodelista"/>
        <w:numPr>
          <w:ilvl w:val="0"/>
          <w:numId w:val="31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Definir esquemas y estructuras de las bases de datos.</w:t>
      </w:r>
    </w:p>
    <w:p w14:paraId="473373AC" w14:textId="77777777" w:rsidR="00190E2F" w:rsidRPr="00F109FC" w:rsidRDefault="00190E2F" w:rsidP="00190E2F">
      <w:pPr>
        <w:pStyle w:val="Prrafodelista"/>
        <w:numPr>
          <w:ilvl w:val="0"/>
          <w:numId w:val="31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Configurar servidores y herramientas relacionadas.</w:t>
      </w:r>
    </w:p>
    <w:p w14:paraId="1BE97005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Seguridad:</w:t>
      </w:r>
    </w:p>
    <w:p w14:paraId="657B1DD2" w14:textId="77777777" w:rsidR="00190E2F" w:rsidRPr="00F109FC" w:rsidRDefault="00190E2F" w:rsidP="00190E2F">
      <w:pPr>
        <w:pStyle w:val="Prrafodelista"/>
        <w:numPr>
          <w:ilvl w:val="0"/>
          <w:numId w:val="32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Implementar controles de acceso y permisos.</w:t>
      </w:r>
    </w:p>
    <w:p w14:paraId="01A1E204" w14:textId="2994F3E7" w:rsidR="00190E2F" w:rsidRPr="006B01B0" w:rsidRDefault="00190E2F" w:rsidP="00190E2F">
      <w:pPr>
        <w:pStyle w:val="Prrafodelista"/>
        <w:numPr>
          <w:ilvl w:val="0"/>
          <w:numId w:val="32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Realizar copias de seguridad y planes de recuperación ante desastres.</w:t>
      </w:r>
    </w:p>
    <w:p w14:paraId="0B239780" w14:textId="32DDBB2C" w:rsidR="004D75D9" w:rsidRDefault="006B01B0">
      <w:pPr>
        <w:rPr>
          <w:sz w:val="22"/>
        </w:rPr>
      </w:pPr>
      <w:r>
        <w:rPr>
          <w:sz w:val="22"/>
        </w:rPr>
        <w:lastRenderedPageBreak/>
        <w:t>¿Qué es un DBA?</w:t>
      </w:r>
    </w:p>
    <w:p w14:paraId="0C86D98A" w14:textId="77777777" w:rsidR="00295263" w:rsidRDefault="00295263">
      <w:pPr>
        <w:rPr>
          <w:sz w:val="22"/>
        </w:rPr>
      </w:pPr>
    </w:p>
    <w:p w14:paraId="7CB06A3E" w14:textId="592BF1ED" w:rsidR="006B01B0" w:rsidRDefault="006B01B0">
      <w:pPr>
        <w:rPr>
          <w:sz w:val="22"/>
        </w:rPr>
      </w:pPr>
      <w:r>
        <w:rPr>
          <w:sz w:val="22"/>
        </w:rPr>
        <w:t>Un DBA Administrador de base de datos, es un profesional encargado de gestionar, mantener y proteger los sistemas de las bases de datos dentro de una organización. Su trabajo es crucial para asegurar que los datos sean accesibles, seguros y estén bien organizados.</w:t>
      </w:r>
    </w:p>
    <w:p w14:paraId="718156DE" w14:textId="77777777" w:rsidR="006B01B0" w:rsidRDefault="006B01B0">
      <w:pPr>
        <w:rPr>
          <w:sz w:val="22"/>
        </w:rPr>
      </w:pPr>
    </w:p>
    <w:p w14:paraId="1CFF43E1" w14:textId="4F64CD7E" w:rsidR="006B01B0" w:rsidRDefault="00295263">
      <w:pPr>
        <w:rPr>
          <w:sz w:val="22"/>
        </w:rPr>
      </w:pPr>
      <w:r>
        <w:rPr>
          <w:sz w:val="22"/>
        </w:rPr>
        <w:t>Funciones</w:t>
      </w:r>
      <w:r w:rsidR="006B01B0">
        <w:rPr>
          <w:sz w:val="22"/>
        </w:rPr>
        <w:t>:</w:t>
      </w:r>
    </w:p>
    <w:p w14:paraId="4FA4E288" w14:textId="77777777" w:rsidR="00295263" w:rsidRDefault="00295263">
      <w:pPr>
        <w:rPr>
          <w:sz w:val="22"/>
        </w:rPr>
      </w:pPr>
    </w:p>
    <w:p w14:paraId="6CC1831E" w14:textId="4545869E" w:rsidR="006B01B0" w:rsidRPr="00295263" w:rsidRDefault="006B01B0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Diseño de base de datos: Crear y estructurar base de datos según las necesidades de la organización.</w:t>
      </w:r>
    </w:p>
    <w:p w14:paraId="1567B125" w14:textId="5E33707E" w:rsidR="006B01B0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Migración</w:t>
      </w:r>
      <w:r w:rsidR="006B01B0" w:rsidRPr="00295263">
        <w:rPr>
          <w:sz w:val="22"/>
        </w:rPr>
        <w:t xml:space="preserve"> de datos: Facilitar la migración de datos entre diferentes sistemas o versiones</w:t>
      </w:r>
    </w:p>
    <w:p w14:paraId="119550A5" w14:textId="6AF8485A" w:rsidR="006B01B0" w:rsidRPr="00295263" w:rsidRDefault="006B01B0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Gestión de usuarios</w:t>
      </w:r>
      <w:r w:rsidR="00295263" w:rsidRPr="00295263">
        <w:rPr>
          <w:sz w:val="22"/>
        </w:rPr>
        <w:t>: Administrar cuentas de usuarios y controlar el acceso a la base de datos.</w:t>
      </w:r>
    </w:p>
    <w:p w14:paraId="63D062FD" w14:textId="0B37DFCB" w:rsidR="00295263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Auditoria y cumplimiento: Realizar auditorías para asegurar el cumplimiento de normativas y políticas de datos.</w:t>
      </w:r>
    </w:p>
    <w:p w14:paraId="4E45689D" w14:textId="0FD496CF" w:rsidR="00295263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Planificación de capacidad: Anticipar las necesidades futuras de almacenamiento y rendimiento.</w:t>
      </w:r>
    </w:p>
    <w:p w14:paraId="453F1725" w14:textId="2DEFFBA5" w:rsidR="00295263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Documentación: Mantener documentación, configuraciones, procedimientos y políticas.</w:t>
      </w: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4D75D9" w14:paraId="5A40E0B3" w14:textId="77777777" w:rsidTr="004D75D9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0AF409" w14:textId="373D3683" w:rsidR="004D75D9" w:rsidRPr="004D75D9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t>Funciones de un DBA</w:t>
            </w:r>
          </w:p>
        </w:tc>
      </w:tr>
      <w:tr w:rsidR="00190E2F" w14:paraId="004B9967" w14:textId="77777777" w:rsidTr="004D75D9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D0C613" w14:textId="53AF7EC5" w:rsidR="00190E2F" w:rsidRDefault="00190E2F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04AB9507" w14:textId="70B74B07" w:rsidR="00F109FC" w:rsidRDefault="00F109FC" w:rsidP="006B01B0">
      <w:pPr>
        <w:spacing w:after="200"/>
        <w:rPr>
          <w:sz w:val="22"/>
          <w:lang w:val="es-PE"/>
        </w:rPr>
      </w:pPr>
    </w:p>
    <w:p w14:paraId="711B5941" w14:textId="6B06A116" w:rsidR="00295263" w:rsidRDefault="00295263" w:rsidP="006B01B0">
      <w:pPr>
        <w:spacing w:after="200"/>
        <w:rPr>
          <w:sz w:val="22"/>
          <w:lang w:val="es-PE"/>
        </w:rPr>
      </w:pPr>
      <w:r>
        <w:rPr>
          <w:sz w:val="22"/>
          <w:lang w:val="es-PE"/>
        </w:rPr>
        <w:t>Responsabilidades de un DBA:</w:t>
      </w:r>
    </w:p>
    <w:p w14:paraId="7EA521EF" w14:textId="2A5AF90B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E414A1D" wp14:editId="61B8186C">
            <wp:simplePos x="0" y="0"/>
            <wp:positionH relativeFrom="page">
              <wp:align>right</wp:align>
            </wp:positionH>
            <wp:positionV relativeFrom="paragraph">
              <wp:posOffset>15875</wp:posOffset>
            </wp:positionV>
            <wp:extent cx="3924935" cy="3918585"/>
            <wp:effectExtent l="0" t="0" r="0" b="5715"/>
            <wp:wrapTight wrapText="bothSides">
              <wp:wrapPolygon edited="0">
                <wp:start x="0" y="0"/>
                <wp:lineTo x="0" y="21526"/>
                <wp:lineTo x="21492" y="21526"/>
                <wp:lineTo x="21492" y="0"/>
                <wp:lineTo x="0" y="0"/>
              </wp:wrapPolygon>
            </wp:wrapTight>
            <wp:docPr id="27" name="Imagen 27" descr="Administración de Bases de Datos - Salud Electró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dministración de Bases de Datos - Salud Electrónic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263">
        <w:rPr>
          <w:sz w:val="22"/>
          <w:lang w:val="es-PE"/>
        </w:rPr>
        <w:t xml:space="preserve">Instalación y configuración: Instalar y configurar sistema de gestión de base de </w:t>
      </w:r>
      <w:proofErr w:type="gramStart"/>
      <w:r w:rsidRPr="00295263">
        <w:rPr>
          <w:sz w:val="22"/>
          <w:lang w:val="es-PE"/>
        </w:rPr>
        <w:t>datos(</w:t>
      </w:r>
      <w:proofErr w:type="gramEnd"/>
      <w:r w:rsidRPr="00295263">
        <w:rPr>
          <w:sz w:val="22"/>
          <w:lang w:val="es-PE"/>
        </w:rPr>
        <w:t>DBMS(Sistema de gestión de base de datos)).</w:t>
      </w:r>
    </w:p>
    <w:p w14:paraId="33CD60A1" w14:textId="4BDA3B33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Mantenimiento: Realizar tareas de mantenimiento regular, como actualizaciones y parches.</w:t>
      </w:r>
    </w:p>
    <w:p w14:paraId="729E273C" w14:textId="261814F8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Copia de seguridad y recuperación: Implementar estrategias de copia de seguridad y recuperación de datos para evitar pérdidas.</w:t>
      </w:r>
    </w:p>
    <w:p w14:paraId="48605F5F" w14:textId="43A3D819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Seguridad: Configurar permisos y roles para proteger información sensible.</w:t>
      </w:r>
    </w:p>
    <w:p w14:paraId="20123FDA" w14:textId="2B588C20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Monitoreo y Optimización: Monitorizar el rendimiento de la base de datos y realizar ajustes para mejorar la eficiencia.</w:t>
      </w:r>
      <w:r w:rsidRPr="00295263">
        <w:t xml:space="preserve"> </w:t>
      </w:r>
    </w:p>
    <w:p w14:paraId="0BC5786C" w14:textId="31BA63DC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Soporte Técnico: Proporcionar soporte de desarrolladores y usuarios en temas relacionados con la base de datos.</w:t>
      </w:r>
    </w:p>
    <w:p w14:paraId="34603606" w14:textId="77777777" w:rsidR="00F109FC" w:rsidRPr="00F109FC" w:rsidRDefault="00F109FC" w:rsidP="00F109FC">
      <w:pPr>
        <w:spacing w:after="200"/>
        <w:rPr>
          <w:lang w:val="es-PE"/>
        </w:rPr>
      </w:pP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295263" w14:paraId="2697CD5D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4A186D" w14:textId="698A84B1" w:rsidR="00295263" w:rsidRPr="004D75D9" w:rsidRDefault="00556EBF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lastRenderedPageBreak/>
              <w:t>Creación de una Base de Datos y Tablas</w:t>
            </w:r>
          </w:p>
        </w:tc>
      </w:tr>
      <w:tr w:rsidR="00295263" w14:paraId="3DCF01DC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AE325E" w14:textId="77777777" w:rsidR="00295263" w:rsidRDefault="00295263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731F5A10" w14:textId="0876D8B3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inline distT="0" distB="0" distL="0" distR="0" wp14:anchorId="75BCC669" wp14:editId="5F83BF6A">
            <wp:extent cx="6097270" cy="104965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2693" w14:textId="5263F390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anchor distT="0" distB="0" distL="114300" distR="114300" simplePos="0" relativeHeight="251677696" behindDoc="1" locked="0" layoutInCell="1" allowOverlap="1" wp14:anchorId="082F5179" wp14:editId="58190195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6097270" cy="1718945"/>
            <wp:effectExtent l="0" t="0" r="0" b="0"/>
            <wp:wrapTight wrapText="bothSides">
              <wp:wrapPolygon edited="0">
                <wp:start x="0" y="0"/>
                <wp:lineTo x="0" y="21305"/>
                <wp:lineTo x="21528" y="21305"/>
                <wp:lineTo x="21528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68E52" w14:textId="617B20F2" w:rsidR="00F109FC" w:rsidRPr="00F109FC" w:rsidRDefault="00F109FC" w:rsidP="00F109FC">
      <w:pPr>
        <w:spacing w:after="200"/>
        <w:ind w:left="360"/>
        <w:rPr>
          <w:lang w:val="es-PE"/>
        </w:rPr>
      </w:pPr>
    </w:p>
    <w:p w14:paraId="3E8C397F" w14:textId="4BABE0AB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anchor distT="0" distB="0" distL="114300" distR="114300" simplePos="0" relativeHeight="251676672" behindDoc="1" locked="0" layoutInCell="1" allowOverlap="1" wp14:anchorId="00FE0254" wp14:editId="7C808F98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5868670" cy="1922780"/>
            <wp:effectExtent l="0" t="0" r="0" b="1270"/>
            <wp:wrapTight wrapText="bothSides">
              <wp:wrapPolygon edited="0">
                <wp:start x="0" y="0"/>
                <wp:lineTo x="0" y="21400"/>
                <wp:lineTo x="21525" y="21400"/>
                <wp:lineTo x="21525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A44E0" w14:textId="6FFF2586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anchor distT="0" distB="0" distL="114300" distR="114300" simplePos="0" relativeHeight="251675648" behindDoc="1" locked="0" layoutInCell="1" allowOverlap="1" wp14:anchorId="3636447B" wp14:editId="1D7BA6D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97270" cy="1369060"/>
            <wp:effectExtent l="0" t="0" r="0" b="2540"/>
            <wp:wrapTight wrapText="bothSides">
              <wp:wrapPolygon edited="0">
                <wp:start x="0" y="0"/>
                <wp:lineTo x="0" y="21340"/>
                <wp:lineTo x="21528" y="21340"/>
                <wp:lineTo x="21528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387AB" w14:textId="4C41391B" w:rsidR="00FB3C99" w:rsidRDefault="00E3168A" w:rsidP="00F109FC">
      <w:pPr>
        <w:spacing w:after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AFD561" wp14:editId="0ADE444D">
                <wp:simplePos x="0" y="0"/>
                <wp:positionH relativeFrom="page">
                  <wp:posOffset>81508</wp:posOffset>
                </wp:positionH>
                <wp:positionV relativeFrom="paragraph">
                  <wp:posOffset>-1303071</wp:posOffset>
                </wp:positionV>
                <wp:extent cx="3978234" cy="736270"/>
                <wp:effectExtent l="0" t="0" r="0" b="0"/>
                <wp:wrapNone/>
                <wp:docPr id="478" name="Cuadro de texto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26DC3" w14:textId="11A41840" w:rsidR="00E3168A" w:rsidRPr="004D75D9" w:rsidRDefault="00E3168A" w:rsidP="00E3168A">
                            <w:pPr>
                              <w:pStyle w:val="Ttulo1"/>
                              <w:suppressOverlap/>
                              <w:jc w:val="left"/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  <w:t>Backup</w:t>
                            </w:r>
                          </w:p>
                          <w:p w14:paraId="4F599367" w14:textId="77777777" w:rsidR="00E3168A" w:rsidRPr="001A00E8" w:rsidRDefault="00E3168A" w:rsidP="00E3168A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FD561" id="Cuadro de texto 478" o:spid="_x0000_s1028" type="#_x0000_t202" style="position:absolute;margin-left:6.4pt;margin-top:-102.6pt;width:313.25pt;height:57.9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" filled="f" stroked="f" strokeweight="1pt">
                <v:textbox>
                  <w:txbxContent>
                    <w:p w14:paraId="01A26DC3" w14:textId="11A41840" w:rsidR="00E3168A" w:rsidRPr="004D75D9" w:rsidRDefault="00E3168A" w:rsidP="00E3168A">
                      <w:pPr>
                        <w:pStyle w:val="Ttulo1"/>
                        <w:suppressOverlap/>
                        <w:jc w:val="left"/>
                        <w:rPr>
                          <w:color w:val="292561" w:themeColor="text2"/>
                          <w:sz w:val="40"/>
                          <w:szCs w:val="40"/>
                        </w:rPr>
                      </w:pPr>
                      <w:r>
                        <w:rPr>
                          <w:color w:val="292561" w:themeColor="text2"/>
                          <w:sz w:val="40"/>
                          <w:szCs w:val="40"/>
                        </w:rPr>
                        <w:t>Backup</w:t>
                      </w:r>
                    </w:p>
                    <w:p w14:paraId="4F599367" w14:textId="77777777" w:rsidR="00E3168A" w:rsidRPr="001A00E8" w:rsidRDefault="00E3168A" w:rsidP="00E3168A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A00E8" w:rsidRPr="00556EBF">
        <w:rPr>
          <w:noProof/>
        </w:rPr>
        <w:drawing>
          <wp:anchor distT="0" distB="0" distL="114300" distR="114300" simplePos="0" relativeHeight="251679744" behindDoc="1" locked="0" layoutInCell="1" allowOverlap="1" wp14:anchorId="0EC3DC29" wp14:editId="13235852">
            <wp:simplePos x="0" y="0"/>
            <wp:positionH relativeFrom="column">
              <wp:posOffset>29210</wp:posOffset>
            </wp:positionH>
            <wp:positionV relativeFrom="paragraph">
              <wp:posOffset>3629970</wp:posOffset>
            </wp:positionV>
            <wp:extent cx="6097270" cy="1890395"/>
            <wp:effectExtent l="0" t="0" r="0" b="0"/>
            <wp:wrapTight wrapText="bothSides">
              <wp:wrapPolygon edited="0">
                <wp:start x="0" y="0"/>
                <wp:lineTo x="0" y="21332"/>
                <wp:lineTo x="21528" y="21332"/>
                <wp:lineTo x="21528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0E8" w:rsidRPr="00556EBF">
        <w:rPr>
          <w:noProof/>
        </w:rPr>
        <w:drawing>
          <wp:anchor distT="0" distB="0" distL="114300" distR="114300" simplePos="0" relativeHeight="251678720" behindDoc="1" locked="0" layoutInCell="1" allowOverlap="1" wp14:anchorId="513FCDAB" wp14:editId="33744880">
            <wp:simplePos x="0" y="0"/>
            <wp:positionH relativeFrom="margin">
              <wp:align>right</wp:align>
            </wp:positionH>
            <wp:positionV relativeFrom="paragraph">
              <wp:posOffset>1792073</wp:posOffset>
            </wp:positionV>
            <wp:extent cx="6097270" cy="1466215"/>
            <wp:effectExtent l="0" t="0" r="0" b="635"/>
            <wp:wrapTight wrapText="bothSides">
              <wp:wrapPolygon edited="0">
                <wp:start x="0" y="0"/>
                <wp:lineTo x="0" y="21329"/>
                <wp:lineTo x="21528" y="21329"/>
                <wp:lineTo x="21528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0E8" w:rsidRPr="001A00E8">
        <w:rPr>
          <w:noProof/>
        </w:rPr>
        <w:drawing>
          <wp:anchor distT="0" distB="0" distL="114300" distR="114300" simplePos="0" relativeHeight="251680768" behindDoc="1" locked="0" layoutInCell="1" allowOverlap="1" wp14:anchorId="4558C8A3" wp14:editId="654649D9">
            <wp:simplePos x="0" y="0"/>
            <wp:positionH relativeFrom="column">
              <wp:posOffset>58521</wp:posOffset>
            </wp:positionH>
            <wp:positionV relativeFrom="paragraph">
              <wp:posOffset>5759374</wp:posOffset>
            </wp:positionV>
            <wp:extent cx="6097270" cy="2430145"/>
            <wp:effectExtent l="0" t="0" r="0" b="8255"/>
            <wp:wrapTight wrapText="bothSides">
              <wp:wrapPolygon edited="0">
                <wp:start x="0" y="0"/>
                <wp:lineTo x="0" y="21504"/>
                <wp:lineTo x="21528" y="21504"/>
                <wp:lineTo x="21528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0E8" w:rsidRPr="001A00E8">
        <w:rPr>
          <w:noProof/>
        </w:rPr>
        <w:drawing>
          <wp:inline distT="0" distB="0" distL="0" distR="0" wp14:anchorId="000C1164" wp14:editId="3613EE5E">
            <wp:extent cx="6097270" cy="1580515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100D" w14:textId="4554F6BD" w:rsidR="001A00E8" w:rsidRDefault="001A00E8" w:rsidP="001A00E8">
      <w:pPr>
        <w:spacing w:after="200"/>
      </w:pPr>
    </w:p>
    <w:tbl>
      <w:tblPr>
        <w:tblpPr w:leftFromText="180" w:rightFromText="180" w:vertAnchor="page" w:horzAnchor="margin" w:tblpY="1558"/>
        <w:tblOverlap w:val="never"/>
        <w:tblW w:w="6553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553"/>
      </w:tblGrid>
      <w:tr w:rsidR="001A00E8" w14:paraId="5A945550" w14:textId="77777777" w:rsidTr="001A00E8">
        <w:trPr>
          <w:trHeight w:val="4"/>
        </w:trPr>
        <w:tc>
          <w:tcPr>
            <w:tcW w:w="65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2F8F2C" w14:textId="0025FC00" w:rsidR="001A00E8" w:rsidRDefault="001A00E8" w:rsidP="001A00E8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574E86BB" w14:textId="73428231" w:rsidR="001A00E8" w:rsidRPr="00875BCC" w:rsidRDefault="001A00E8" w:rsidP="001A00E8">
      <w:pPr>
        <w:spacing w:after="200"/>
        <w:rPr>
          <w:sz w:val="22"/>
          <w:lang w:val="es-PE"/>
        </w:rPr>
      </w:pPr>
      <w:r w:rsidRPr="001A00E8">
        <w:rPr>
          <w:sz w:val="22"/>
          <w:lang w:val="es-PE"/>
        </w:rPr>
        <w:t>Tipos de almacenamiento</w:t>
      </w:r>
    </w:p>
    <w:p w14:paraId="0B8F4399" w14:textId="1953D8E7" w:rsidR="001A00E8" w:rsidRPr="00875BCC" w:rsidRDefault="00875BCC" w:rsidP="001A00E8">
      <w:pPr>
        <w:spacing w:after="200"/>
        <w:rPr>
          <w:sz w:val="22"/>
          <w:lang w:val="es-PE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FDF8C51" wp14:editId="5789E099">
            <wp:simplePos x="0" y="0"/>
            <wp:positionH relativeFrom="column">
              <wp:posOffset>-157480</wp:posOffset>
            </wp:positionH>
            <wp:positionV relativeFrom="paragraph">
              <wp:posOffset>90967</wp:posOffset>
            </wp:positionV>
            <wp:extent cx="3030220" cy="2764155"/>
            <wp:effectExtent l="0" t="0" r="0" b="0"/>
            <wp:wrapTight wrapText="bothSides">
              <wp:wrapPolygon edited="0">
                <wp:start x="0" y="0"/>
                <wp:lineTo x="0" y="21436"/>
                <wp:lineTo x="21455" y="21436"/>
                <wp:lineTo x="21455" y="0"/>
                <wp:lineTo x="0" y="0"/>
              </wp:wrapPolygon>
            </wp:wrapTight>
            <wp:docPr id="41" name="Imagen 41" descr="Almacenamiento de datos y operaciones: Optimizando la gestión de la  informació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lmacenamiento de datos y operaciones: Optimizando la gestión de la  información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A35668" wp14:editId="175A4E97">
                <wp:simplePos x="0" y="0"/>
                <wp:positionH relativeFrom="page">
                  <wp:align>left</wp:align>
                </wp:positionH>
                <wp:positionV relativeFrom="paragraph">
                  <wp:posOffset>-1419860</wp:posOffset>
                </wp:positionV>
                <wp:extent cx="3978234" cy="736270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3CF0A" w14:textId="2A43708D" w:rsidR="001A00E8" w:rsidRPr="004D75D9" w:rsidRDefault="001A00E8" w:rsidP="001A00E8">
                            <w:pPr>
                              <w:pStyle w:val="Ttulo1"/>
                              <w:suppressOverlap/>
                              <w:jc w:val="left"/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  <w:t>Gestión de almacenamiento de datos</w:t>
                            </w:r>
                          </w:p>
                          <w:p w14:paraId="31D83F27" w14:textId="460B17C9" w:rsidR="001A00E8" w:rsidRPr="001A00E8" w:rsidRDefault="001A00E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35668" id="Cuadro de texto 40" o:spid="_x0000_s1029" type="#_x0000_t202" style="position:absolute;margin-left:0;margin-top:-111.8pt;width:313.25pt;height:57.95pt;z-index:2516817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" filled="f" stroked="f" strokeweight="1pt">
                <v:textbox>
                  <w:txbxContent>
                    <w:p w14:paraId="2FB3CF0A" w14:textId="2A43708D" w:rsidR="001A00E8" w:rsidRPr="004D75D9" w:rsidRDefault="001A00E8" w:rsidP="001A00E8">
                      <w:pPr>
                        <w:pStyle w:val="Ttulo1"/>
                        <w:suppressOverlap/>
                        <w:jc w:val="left"/>
                        <w:rPr>
                          <w:color w:val="292561" w:themeColor="text2"/>
                          <w:sz w:val="40"/>
                          <w:szCs w:val="40"/>
                        </w:rPr>
                      </w:pPr>
                      <w:r>
                        <w:rPr>
                          <w:color w:val="292561" w:themeColor="text2"/>
                          <w:sz w:val="40"/>
                          <w:szCs w:val="40"/>
                        </w:rPr>
                        <w:t>Gestión de almacenamiento de datos</w:t>
                      </w:r>
                    </w:p>
                    <w:p w14:paraId="31D83F27" w14:textId="460B17C9" w:rsidR="001A00E8" w:rsidRPr="001A00E8" w:rsidRDefault="001A00E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A00E8" w:rsidRPr="00875BCC">
        <w:rPr>
          <w:sz w:val="22"/>
          <w:lang w:val="es-PE"/>
        </w:rPr>
        <w:t>Bases de datos relacionales (SQL):</w:t>
      </w:r>
    </w:p>
    <w:p w14:paraId="2AB62028" w14:textId="00C4CF4F" w:rsidR="001A00E8" w:rsidRPr="00875BCC" w:rsidRDefault="001A00E8" w:rsidP="00326AEB">
      <w:pPr>
        <w:pStyle w:val="Prrafodelista"/>
        <w:numPr>
          <w:ilvl w:val="0"/>
          <w:numId w:val="37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Organiza</w:t>
      </w:r>
      <w:r w:rsidR="00326AEB" w:rsidRPr="00875BCC">
        <w:rPr>
          <w:sz w:val="22"/>
          <w:lang w:val="es-PE"/>
        </w:rPr>
        <w:t>n datos en tablas con filas y columnas.</w:t>
      </w:r>
    </w:p>
    <w:p w14:paraId="10ADDC0F" w14:textId="50C450AE" w:rsidR="00326AEB" w:rsidRPr="00875BCC" w:rsidRDefault="00326AEB" w:rsidP="00326AEB">
      <w:pPr>
        <w:pStyle w:val="Prrafodelista"/>
        <w:numPr>
          <w:ilvl w:val="0"/>
          <w:numId w:val="37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MySQL, MariaDB, PostgreSQL, Oracle, SQL Server.</w:t>
      </w:r>
    </w:p>
    <w:p w14:paraId="28F5435F" w14:textId="048C6E7B" w:rsidR="00326AEB" w:rsidRPr="00875BCC" w:rsidRDefault="00326AEB" w:rsidP="00326AEB">
      <w:pPr>
        <w:pStyle w:val="Prrafodelista"/>
        <w:numPr>
          <w:ilvl w:val="0"/>
          <w:numId w:val="37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Usan lenguaje SQL para manipular y consultar los datos.</w:t>
      </w:r>
    </w:p>
    <w:p w14:paraId="03BD6EDA" w14:textId="72E0ED1B" w:rsidR="00326AEB" w:rsidRPr="00875BCC" w:rsidRDefault="00326AEB" w:rsidP="001A00E8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Bases de datos no relacionales (NoSQL):</w:t>
      </w:r>
    </w:p>
    <w:p w14:paraId="7D6E3A85" w14:textId="3F54D80F" w:rsidR="00326AEB" w:rsidRPr="00875BCC" w:rsidRDefault="00326AEB" w:rsidP="00326AEB">
      <w:pPr>
        <w:pStyle w:val="Prrafodelista"/>
        <w:numPr>
          <w:ilvl w:val="0"/>
          <w:numId w:val="36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 xml:space="preserve">Diseñadas para trabajar con grandes </w:t>
      </w:r>
      <w:r w:rsidRPr="00875BCC">
        <w:rPr>
          <w:sz w:val="22"/>
          <w:lang w:val="es-PE"/>
        </w:rPr>
        <w:tab/>
        <w:t>volúmenes de datos no estructurados o semiestructurados.</w:t>
      </w:r>
    </w:p>
    <w:p w14:paraId="6B4EC443" w14:textId="2477B2EF" w:rsidR="00326AEB" w:rsidRPr="00875BCC" w:rsidRDefault="00326AEB" w:rsidP="00326AEB">
      <w:pPr>
        <w:pStyle w:val="Prrafodelista"/>
        <w:numPr>
          <w:ilvl w:val="0"/>
          <w:numId w:val="36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MongoDB, Cassandra, Redis, CouchDB.</w:t>
      </w:r>
    </w:p>
    <w:p w14:paraId="70E125E0" w14:textId="671C086D" w:rsidR="00326AEB" w:rsidRPr="00875BCC" w:rsidRDefault="00326AEB" w:rsidP="00326AEB">
      <w:pPr>
        <w:pStyle w:val="Prrafodelista"/>
        <w:numPr>
          <w:ilvl w:val="0"/>
          <w:numId w:val="36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Usan estructuras como documentos, gráficos, pares clave – valor.</w:t>
      </w:r>
      <w:r w:rsidR="00875BCC" w:rsidRPr="00875BCC">
        <w:t xml:space="preserve"> </w:t>
      </w:r>
    </w:p>
    <w:p w14:paraId="20956C00" w14:textId="68DFCEA6" w:rsidR="00326AEB" w:rsidRPr="00875BCC" w:rsidRDefault="00326AEB" w:rsidP="00326AEB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Almacenamiento en la nube:</w:t>
      </w:r>
    </w:p>
    <w:p w14:paraId="2C404AE7" w14:textId="4E3655EB" w:rsidR="00326AEB" w:rsidRPr="00875BCC" w:rsidRDefault="00326AEB" w:rsidP="00326AEB">
      <w:pPr>
        <w:pStyle w:val="Prrafodelista"/>
        <w:numPr>
          <w:ilvl w:val="0"/>
          <w:numId w:val="40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Servicios escalables para almacenar datos en la nube.</w:t>
      </w:r>
    </w:p>
    <w:p w14:paraId="614AB85D" w14:textId="31C2FF65" w:rsidR="00326AEB" w:rsidRPr="00875BCC" w:rsidRDefault="00326AEB" w:rsidP="00326AEB">
      <w:pPr>
        <w:pStyle w:val="Prrafodelista"/>
        <w:numPr>
          <w:ilvl w:val="0"/>
          <w:numId w:val="40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Amazon S3, Google Cloud Storage, Microsoft Azure, Blob Storage.</w:t>
      </w:r>
    </w:p>
    <w:p w14:paraId="63C664F3" w14:textId="31AA1C5F" w:rsidR="00326AEB" w:rsidRPr="00875BCC" w:rsidRDefault="00326AEB" w:rsidP="00326AEB">
      <w:pPr>
        <w:pStyle w:val="Prrafodelista"/>
        <w:numPr>
          <w:ilvl w:val="0"/>
          <w:numId w:val="40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Proporcionan alta disponibilidad, redundancia, y accesibilidad global.</w:t>
      </w:r>
    </w:p>
    <w:p w14:paraId="74C8052C" w14:textId="59C75E6D" w:rsidR="00326AEB" w:rsidRPr="00875BCC" w:rsidRDefault="00326AEB" w:rsidP="00326AEB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Sistemas de archivos:</w:t>
      </w:r>
    </w:p>
    <w:p w14:paraId="3302CDE3" w14:textId="38DCF7C0" w:rsidR="00326AEB" w:rsidRPr="00875BCC" w:rsidRDefault="00875BCC" w:rsidP="00326AEB">
      <w:pPr>
        <w:pStyle w:val="Prrafodelista"/>
        <w:numPr>
          <w:ilvl w:val="0"/>
          <w:numId w:val="39"/>
        </w:numPr>
        <w:spacing w:after="200"/>
        <w:rPr>
          <w:sz w:val="22"/>
          <w:lang w:val="es-PE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9AA0945" wp14:editId="789A7912">
            <wp:simplePos x="0" y="0"/>
            <wp:positionH relativeFrom="page">
              <wp:posOffset>3699672</wp:posOffset>
            </wp:positionH>
            <wp:positionV relativeFrom="paragraph">
              <wp:posOffset>47625</wp:posOffset>
            </wp:positionV>
            <wp:extent cx="3529965" cy="2169160"/>
            <wp:effectExtent l="0" t="0" r="0" b="2540"/>
            <wp:wrapTight wrapText="bothSides">
              <wp:wrapPolygon edited="0">
                <wp:start x="0" y="0"/>
                <wp:lineTo x="0" y="21436"/>
                <wp:lineTo x="21448" y="21436"/>
                <wp:lineTo x="21448" y="0"/>
                <wp:lineTo x="0" y="0"/>
              </wp:wrapPolygon>
            </wp:wrapTight>
            <wp:docPr id="42" name="Imagen 42" descr="Scality registra resultados récord debido al incremento de soluciones de  gestión de datos | Data Center Mar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ality registra resultados récord debido al incremento de soluciones de  gestión de datos | Data Center Marke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6AEB" w:rsidRPr="00875BCC">
        <w:rPr>
          <w:sz w:val="22"/>
          <w:lang w:val="es-PE"/>
        </w:rPr>
        <w:t>Usados para almacenar datos en la nube.</w:t>
      </w:r>
    </w:p>
    <w:p w14:paraId="2622C557" w14:textId="5F5E1F20" w:rsidR="00326AEB" w:rsidRPr="00875BCC" w:rsidRDefault="00326AEB" w:rsidP="00326AEB">
      <w:pPr>
        <w:pStyle w:val="Prrafodelista"/>
        <w:numPr>
          <w:ilvl w:val="0"/>
          <w:numId w:val="39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Ejemplo: NTFS, FAT32, ext4.</w:t>
      </w:r>
    </w:p>
    <w:p w14:paraId="2D5DD31F" w14:textId="7DAA3117" w:rsidR="00326AEB" w:rsidRPr="00875BCC" w:rsidRDefault="00326AEB" w:rsidP="00326AEB">
      <w:pPr>
        <w:pStyle w:val="Prrafodelista"/>
        <w:numPr>
          <w:ilvl w:val="0"/>
          <w:numId w:val="39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Ideal para almacenamiento local o en servidores.</w:t>
      </w:r>
    </w:p>
    <w:p w14:paraId="6EBB0E5F" w14:textId="4A1AF1F6" w:rsidR="00326AEB" w:rsidRPr="00875BCC" w:rsidRDefault="00326AEB" w:rsidP="00326AEB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Data Warehousing:</w:t>
      </w:r>
    </w:p>
    <w:p w14:paraId="3F963499" w14:textId="23AB4025" w:rsidR="00326AEB" w:rsidRPr="00875BCC" w:rsidRDefault="00326AEB" w:rsidP="00326AEB">
      <w:pPr>
        <w:pStyle w:val="Prrafodelista"/>
        <w:numPr>
          <w:ilvl w:val="0"/>
          <w:numId w:val="38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Reuné grandes volúmenes de datos para análisis y reportes.</w:t>
      </w:r>
    </w:p>
    <w:p w14:paraId="5A8DD76E" w14:textId="445A6F3F" w:rsidR="00326AEB" w:rsidRPr="00875BCC" w:rsidRDefault="00326AEB" w:rsidP="00326AEB">
      <w:pPr>
        <w:pStyle w:val="Prrafodelista"/>
        <w:numPr>
          <w:ilvl w:val="0"/>
          <w:numId w:val="38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Snowflake, Amazon Redshift, Google BigQuery.</w:t>
      </w:r>
    </w:p>
    <w:p w14:paraId="5C242D6B" w14:textId="7C8BB233" w:rsidR="00875BCC" w:rsidRPr="00875BCC" w:rsidRDefault="00875BCC" w:rsidP="00875BCC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Elementos clave para la gestión de almacenamiento:</w:t>
      </w:r>
    </w:p>
    <w:p w14:paraId="3AE87B64" w14:textId="44EE3CA5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Seguridad de datos</w:t>
      </w:r>
    </w:p>
    <w:p w14:paraId="53BF6D83" w14:textId="7E1C1AC5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Optimización del rendimiento</w:t>
      </w:r>
    </w:p>
    <w:p w14:paraId="668D4137" w14:textId="54468F13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Escalabilidad</w:t>
      </w:r>
    </w:p>
    <w:p w14:paraId="36EF0AF5" w14:textId="119941DB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Cumplimiento y Gobernanza</w:t>
      </w:r>
    </w:p>
    <w:p w14:paraId="5EC3C8DB" w14:textId="33B9850D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Disponibilidad</w:t>
      </w:r>
    </w:p>
    <w:p w14:paraId="3AB6BCF9" w14:textId="6F3210BF" w:rsidR="001A00E8" w:rsidRPr="004958A7" w:rsidRDefault="004958A7" w:rsidP="001A00E8">
      <w:pPr>
        <w:spacing w:after="200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664E9E" wp14:editId="6EB96519">
                <wp:simplePos x="0" y="0"/>
                <wp:positionH relativeFrom="page">
                  <wp:align>left</wp:align>
                </wp:positionH>
                <wp:positionV relativeFrom="paragraph">
                  <wp:posOffset>-1420348</wp:posOffset>
                </wp:positionV>
                <wp:extent cx="3978234" cy="73627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02A18" w14:textId="13DA1327" w:rsidR="00875BCC" w:rsidRPr="001A00E8" w:rsidRDefault="00875BCC" w:rsidP="00875BCC">
                            <w:pPr>
                              <w:rPr>
                                <w:lang w:val="es-MX"/>
                              </w:rPr>
                            </w:pPr>
                            <w:r w:rsidRPr="00875BCC"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</w:rPr>
                              <w:t>Consultas básicas de filtros de los datos con (WHERE).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64E9E" id="Cuadro de texto 43" o:spid="_x0000_s1030" type="#_x0000_t202" style="position:absolute;margin-left:0;margin-top:-111.85pt;width:313.25pt;height:57.95pt;z-index:2516858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" filled="f" stroked="f" strokeweight="1pt">
                <v:textbox>
                  <w:txbxContent>
                    <w:p w14:paraId="50B02A18" w14:textId="13DA1327" w:rsidR="00875BCC" w:rsidRPr="001A00E8" w:rsidRDefault="00875BCC" w:rsidP="00875BCC">
                      <w:pPr>
                        <w:rPr>
                          <w:lang w:val="es-MX"/>
                        </w:rPr>
                      </w:pPr>
                      <w:r w:rsidRPr="00875BCC"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</w:rPr>
                        <w:t>Consultas básicas de filtros de los datos con (WHERE).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5BCC" w:rsidRPr="004958A7">
        <w:rPr>
          <w:sz w:val="22"/>
        </w:rPr>
        <w:t>Practica calificada:</w:t>
      </w:r>
    </w:p>
    <w:p w14:paraId="29C93BF1" w14:textId="4D6F2763" w:rsidR="00875BCC" w:rsidRPr="004958A7" w:rsidRDefault="00875BCC" w:rsidP="00875BCC">
      <w:pPr>
        <w:pStyle w:val="Prrafodelista"/>
        <w:numPr>
          <w:ilvl w:val="0"/>
          <w:numId w:val="42"/>
        </w:numPr>
        <w:spacing w:after="200"/>
        <w:rPr>
          <w:sz w:val="22"/>
        </w:rPr>
      </w:pPr>
      <w:r w:rsidRPr="004958A7">
        <w:rPr>
          <w:sz w:val="22"/>
        </w:rPr>
        <w:t>Crear una base de datos con las respectivas tablas.</w:t>
      </w:r>
    </w:p>
    <w:p w14:paraId="0FA98ED9" w14:textId="2213E37D" w:rsidR="00875BCC" w:rsidRPr="004958A7" w:rsidRDefault="00875BCC" w:rsidP="00875BCC">
      <w:pPr>
        <w:pStyle w:val="Prrafodelista"/>
        <w:numPr>
          <w:ilvl w:val="0"/>
          <w:numId w:val="42"/>
        </w:numPr>
        <w:spacing w:after="200"/>
        <w:rPr>
          <w:sz w:val="22"/>
        </w:rPr>
      </w:pPr>
      <w:r w:rsidRPr="004958A7">
        <w:rPr>
          <w:sz w:val="22"/>
        </w:rPr>
        <w:t>Hacer un llamado a las tablas con Select * From y con el Where solo llamar al cliente seleccionado con su teléfono.</w:t>
      </w:r>
    </w:p>
    <w:p w14:paraId="3D9FD0B3" w14:textId="7FAB33E5" w:rsidR="00875BCC" w:rsidRPr="004958A7" w:rsidRDefault="00875BCC" w:rsidP="00875BCC">
      <w:pPr>
        <w:pStyle w:val="Prrafodelista"/>
        <w:numPr>
          <w:ilvl w:val="0"/>
          <w:numId w:val="42"/>
        </w:numPr>
        <w:spacing w:after="200"/>
        <w:rPr>
          <w:sz w:val="22"/>
        </w:rPr>
      </w:pPr>
      <w:r w:rsidRPr="004958A7">
        <w:rPr>
          <w:sz w:val="22"/>
        </w:rPr>
        <w:t xml:space="preserve">También se </w:t>
      </w:r>
      <w:r w:rsidR="004958A7" w:rsidRPr="004958A7">
        <w:rPr>
          <w:sz w:val="22"/>
        </w:rPr>
        <w:t>tenía</w:t>
      </w:r>
      <w:r w:rsidRPr="004958A7">
        <w:rPr>
          <w:sz w:val="22"/>
        </w:rPr>
        <w:t xml:space="preserve"> que hacer uso del INNER JOIN y LEFT JOIN.</w:t>
      </w:r>
    </w:p>
    <w:p w14:paraId="5309BC8D" w14:textId="65F2C1C4" w:rsidR="00875BCC" w:rsidRDefault="004958A7" w:rsidP="00875BCC">
      <w:pPr>
        <w:spacing w:after="200"/>
        <w:ind w:left="360"/>
      </w:pPr>
      <w:r w:rsidRPr="004958A7">
        <w:rPr>
          <w:noProof/>
          <w:sz w:val="22"/>
        </w:rPr>
        <w:drawing>
          <wp:anchor distT="0" distB="0" distL="114300" distR="114300" simplePos="0" relativeHeight="251686912" behindDoc="1" locked="0" layoutInCell="1" allowOverlap="1" wp14:anchorId="1C00B344" wp14:editId="2D005F09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613400" cy="2430780"/>
            <wp:effectExtent l="0" t="0" r="6350" b="7620"/>
            <wp:wrapTight wrapText="bothSides">
              <wp:wrapPolygon edited="0">
                <wp:start x="0" y="0"/>
                <wp:lineTo x="0" y="21498"/>
                <wp:lineTo x="21551" y="21498"/>
                <wp:lineTo x="21551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F2835" w14:textId="2DAB0C08" w:rsidR="004958A7" w:rsidRDefault="004958A7" w:rsidP="004958A7">
      <w:pPr>
        <w:spacing w:after="200"/>
        <w:ind w:left="720"/>
      </w:pPr>
      <w:r w:rsidRPr="004958A7">
        <w:rPr>
          <w:noProof/>
        </w:rPr>
        <w:drawing>
          <wp:anchor distT="0" distB="0" distL="114300" distR="114300" simplePos="0" relativeHeight="251687936" behindDoc="1" locked="0" layoutInCell="1" allowOverlap="1" wp14:anchorId="2B8AA5AE" wp14:editId="33C14449">
            <wp:simplePos x="0" y="0"/>
            <wp:positionH relativeFrom="margin">
              <wp:align>center</wp:align>
            </wp:positionH>
            <wp:positionV relativeFrom="paragraph">
              <wp:posOffset>2264528</wp:posOffset>
            </wp:positionV>
            <wp:extent cx="5422605" cy="1210797"/>
            <wp:effectExtent l="0" t="0" r="6985" b="8890"/>
            <wp:wrapTight wrapText="bothSides">
              <wp:wrapPolygon edited="0">
                <wp:start x="0" y="0"/>
                <wp:lineTo x="0" y="21419"/>
                <wp:lineTo x="21552" y="21419"/>
                <wp:lineTo x="21552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2605" cy="121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58A7">
        <w:rPr>
          <w:noProof/>
        </w:rPr>
        <w:drawing>
          <wp:anchor distT="0" distB="0" distL="114300" distR="114300" simplePos="0" relativeHeight="251688960" behindDoc="1" locked="0" layoutInCell="1" allowOverlap="1" wp14:anchorId="41D99252" wp14:editId="68C42962">
            <wp:simplePos x="0" y="0"/>
            <wp:positionH relativeFrom="margin">
              <wp:align>center</wp:align>
            </wp:positionH>
            <wp:positionV relativeFrom="paragraph">
              <wp:posOffset>3650734</wp:posOffset>
            </wp:positionV>
            <wp:extent cx="5741035" cy="1274445"/>
            <wp:effectExtent l="0" t="0" r="0" b="1905"/>
            <wp:wrapTight wrapText="bothSides">
              <wp:wrapPolygon edited="0">
                <wp:start x="0" y="0"/>
                <wp:lineTo x="0" y="21309"/>
                <wp:lineTo x="21502" y="21309"/>
                <wp:lineTo x="21502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58A7">
        <w:rPr>
          <w:noProof/>
        </w:rPr>
        <w:drawing>
          <wp:anchor distT="0" distB="0" distL="114300" distR="114300" simplePos="0" relativeHeight="251689984" behindDoc="1" locked="0" layoutInCell="1" allowOverlap="1" wp14:anchorId="02526F59" wp14:editId="0A630106">
            <wp:simplePos x="0" y="0"/>
            <wp:positionH relativeFrom="column">
              <wp:posOffset>286533</wp:posOffset>
            </wp:positionH>
            <wp:positionV relativeFrom="paragraph">
              <wp:posOffset>4954595</wp:posOffset>
            </wp:positionV>
            <wp:extent cx="6097270" cy="1469390"/>
            <wp:effectExtent l="0" t="0" r="0" b="0"/>
            <wp:wrapTight wrapText="bothSides">
              <wp:wrapPolygon edited="0">
                <wp:start x="0" y="0"/>
                <wp:lineTo x="0" y="21283"/>
                <wp:lineTo x="21528" y="21283"/>
                <wp:lineTo x="21528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E91C5" w14:textId="77777777" w:rsidR="004958A7" w:rsidRDefault="004958A7" w:rsidP="00875BCC">
      <w:pPr>
        <w:spacing w:after="200"/>
        <w:ind w:left="360"/>
      </w:pPr>
    </w:p>
    <w:p w14:paraId="1B820114" w14:textId="77777777" w:rsidR="004958A7" w:rsidRDefault="004958A7" w:rsidP="00875BCC">
      <w:pPr>
        <w:spacing w:after="200"/>
        <w:ind w:left="360"/>
      </w:pPr>
    </w:p>
    <w:p w14:paraId="1AD312C3" w14:textId="77777777" w:rsidR="004958A7" w:rsidRDefault="004958A7" w:rsidP="00875BCC">
      <w:pPr>
        <w:spacing w:after="200"/>
        <w:ind w:left="360"/>
      </w:pPr>
    </w:p>
    <w:p w14:paraId="063BFDA2" w14:textId="77777777" w:rsidR="004958A7" w:rsidRDefault="004958A7" w:rsidP="00875BCC">
      <w:pPr>
        <w:spacing w:after="200"/>
        <w:ind w:left="360"/>
      </w:pPr>
    </w:p>
    <w:p w14:paraId="676CD4D7" w14:textId="77777777" w:rsidR="004958A7" w:rsidRDefault="004958A7" w:rsidP="00875BCC">
      <w:pPr>
        <w:spacing w:after="200"/>
        <w:ind w:left="360"/>
      </w:pPr>
    </w:p>
    <w:p w14:paraId="66515C76" w14:textId="77777777" w:rsidR="004958A7" w:rsidRDefault="004958A7" w:rsidP="00875BCC">
      <w:pPr>
        <w:spacing w:after="200"/>
        <w:ind w:left="360"/>
      </w:pPr>
    </w:p>
    <w:p w14:paraId="09E6024A" w14:textId="77777777" w:rsidR="004958A7" w:rsidRDefault="004958A7" w:rsidP="00875BCC">
      <w:pPr>
        <w:spacing w:after="200"/>
        <w:ind w:left="360"/>
      </w:pPr>
    </w:p>
    <w:p w14:paraId="0E50C926" w14:textId="77777777" w:rsidR="004958A7" w:rsidRDefault="004958A7" w:rsidP="00875BCC">
      <w:pPr>
        <w:spacing w:after="200"/>
        <w:ind w:left="360"/>
      </w:pPr>
    </w:p>
    <w:p w14:paraId="04DC1ABA" w14:textId="77777777" w:rsidR="004958A7" w:rsidRDefault="004958A7" w:rsidP="00875BCC">
      <w:pPr>
        <w:spacing w:after="200"/>
        <w:ind w:left="360"/>
      </w:pPr>
    </w:p>
    <w:p w14:paraId="36FC13E0" w14:textId="50261B0C" w:rsidR="004958A7" w:rsidRDefault="00A52D81" w:rsidP="00875BCC">
      <w:pPr>
        <w:spacing w:after="200"/>
        <w:ind w:left="360"/>
      </w:pPr>
      <w:r w:rsidRPr="00A52D81">
        <w:rPr>
          <w:noProof/>
        </w:rPr>
        <w:lastRenderedPageBreak/>
        <w:drawing>
          <wp:inline distT="0" distB="0" distL="0" distR="0" wp14:anchorId="60E88083" wp14:editId="013AB1DE">
            <wp:extent cx="5475768" cy="261869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2349" cy="26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A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7FD350" wp14:editId="1F2702FB">
                <wp:simplePos x="0" y="0"/>
                <wp:positionH relativeFrom="page">
                  <wp:align>left</wp:align>
                </wp:positionH>
                <wp:positionV relativeFrom="paragraph">
                  <wp:posOffset>-1312427</wp:posOffset>
                </wp:positionV>
                <wp:extent cx="3978234" cy="736270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D0D69" w14:textId="091591C0" w:rsidR="004958A7" w:rsidRPr="00A52D81" w:rsidRDefault="00A52D81" w:rsidP="004958A7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Usuarios y Permisos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D350" id="Cuadro de texto 49" o:spid="_x0000_s1031" type="#_x0000_t202" style="position:absolute;left:0;text-align:left;margin-left:0;margin-top:-103.35pt;width:313.25pt;height:57.95pt;z-index:2516920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" filled="f" stroked="f" strokeweight="1pt">
                <v:textbox>
                  <w:txbxContent>
                    <w:p w14:paraId="20FD0D69" w14:textId="091591C0" w:rsidR="004958A7" w:rsidRPr="00A52D81" w:rsidRDefault="00A52D81" w:rsidP="004958A7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Usuarios y Permisos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7E7F6A" w14:textId="2A334B7E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4080" behindDoc="1" locked="0" layoutInCell="1" allowOverlap="1" wp14:anchorId="0BCD65B1" wp14:editId="566DC02F">
            <wp:simplePos x="0" y="0"/>
            <wp:positionH relativeFrom="column">
              <wp:posOffset>373646</wp:posOffset>
            </wp:positionH>
            <wp:positionV relativeFrom="paragraph">
              <wp:posOffset>227699</wp:posOffset>
            </wp:positionV>
            <wp:extent cx="5803900" cy="1624330"/>
            <wp:effectExtent l="0" t="0" r="6350" b="0"/>
            <wp:wrapTight wrapText="bothSides">
              <wp:wrapPolygon edited="0">
                <wp:start x="0" y="0"/>
                <wp:lineTo x="0" y="21279"/>
                <wp:lineTo x="21553" y="21279"/>
                <wp:lineTo x="21553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81336" w14:textId="5F03A73A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3056" behindDoc="1" locked="0" layoutInCell="1" allowOverlap="1" wp14:anchorId="4541B22E" wp14:editId="08E35862">
            <wp:simplePos x="0" y="0"/>
            <wp:positionH relativeFrom="column">
              <wp:posOffset>384175</wp:posOffset>
            </wp:positionH>
            <wp:positionV relativeFrom="paragraph">
              <wp:posOffset>1924050</wp:posOffset>
            </wp:positionV>
            <wp:extent cx="5773420" cy="3105785"/>
            <wp:effectExtent l="0" t="0" r="0" b="0"/>
            <wp:wrapTight wrapText="bothSides">
              <wp:wrapPolygon edited="0">
                <wp:start x="0" y="0"/>
                <wp:lineTo x="0" y="21463"/>
                <wp:lineTo x="21524" y="21463"/>
                <wp:lineTo x="21524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C5A5" w14:textId="7B612F68" w:rsidR="004958A7" w:rsidRDefault="004958A7" w:rsidP="00875BCC">
      <w:pPr>
        <w:spacing w:after="200"/>
        <w:ind w:left="360"/>
      </w:pPr>
    </w:p>
    <w:p w14:paraId="2687F966" w14:textId="53233327" w:rsidR="004958A7" w:rsidRDefault="004958A7" w:rsidP="00875BCC">
      <w:pPr>
        <w:spacing w:after="200"/>
        <w:ind w:left="360"/>
      </w:pPr>
    </w:p>
    <w:p w14:paraId="0A812F96" w14:textId="77777777" w:rsidR="004958A7" w:rsidRDefault="004958A7" w:rsidP="00875BCC">
      <w:pPr>
        <w:spacing w:after="200"/>
        <w:ind w:left="360"/>
      </w:pPr>
    </w:p>
    <w:p w14:paraId="5E162F4B" w14:textId="77777777" w:rsidR="004958A7" w:rsidRDefault="004958A7" w:rsidP="00875BCC">
      <w:pPr>
        <w:spacing w:after="200"/>
        <w:ind w:left="360"/>
      </w:pPr>
    </w:p>
    <w:p w14:paraId="588BF1D3" w14:textId="77777777" w:rsidR="004958A7" w:rsidRDefault="004958A7" w:rsidP="00875BCC">
      <w:pPr>
        <w:spacing w:after="200"/>
        <w:ind w:left="360"/>
      </w:pPr>
    </w:p>
    <w:p w14:paraId="1BE50654" w14:textId="77777777" w:rsidR="00A52D81" w:rsidRDefault="00A52D81" w:rsidP="00875BCC">
      <w:pPr>
        <w:spacing w:after="200"/>
        <w:ind w:left="360"/>
      </w:pPr>
    </w:p>
    <w:p w14:paraId="0B3FC9BD" w14:textId="77777777" w:rsidR="00A52D81" w:rsidRDefault="00A52D81" w:rsidP="00875BCC">
      <w:pPr>
        <w:spacing w:after="200"/>
        <w:ind w:left="360"/>
      </w:pPr>
    </w:p>
    <w:p w14:paraId="72ECB42B" w14:textId="77777777" w:rsidR="00A52D81" w:rsidRDefault="00A52D81" w:rsidP="00875BCC">
      <w:pPr>
        <w:spacing w:after="200"/>
        <w:ind w:left="360"/>
      </w:pPr>
    </w:p>
    <w:p w14:paraId="1C8933C9" w14:textId="77777777" w:rsidR="00A52D81" w:rsidRDefault="00A52D81" w:rsidP="00875BCC">
      <w:pPr>
        <w:spacing w:after="200"/>
        <w:ind w:left="360"/>
      </w:pPr>
    </w:p>
    <w:p w14:paraId="14682CBE" w14:textId="77777777" w:rsidR="00A52D81" w:rsidRDefault="00A52D81" w:rsidP="00875BCC">
      <w:pPr>
        <w:spacing w:after="200"/>
        <w:ind w:left="360"/>
      </w:pPr>
    </w:p>
    <w:p w14:paraId="59703653" w14:textId="77777777" w:rsidR="00A52D81" w:rsidRDefault="00A52D81" w:rsidP="00875BCC">
      <w:pPr>
        <w:spacing w:after="200"/>
        <w:ind w:left="360"/>
      </w:pPr>
    </w:p>
    <w:p w14:paraId="10224216" w14:textId="77777777" w:rsidR="00A52D81" w:rsidRDefault="00A52D81" w:rsidP="00875BCC">
      <w:pPr>
        <w:spacing w:after="200"/>
        <w:ind w:left="360"/>
      </w:pPr>
    </w:p>
    <w:p w14:paraId="0623374D" w14:textId="6C3683D6" w:rsidR="00A52D81" w:rsidRDefault="00A52D81" w:rsidP="00875BCC">
      <w:pPr>
        <w:spacing w:after="200"/>
        <w:ind w:left="360"/>
      </w:pPr>
      <w:r w:rsidRPr="00A52D81">
        <w:rPr>
          <w:noProof/>
        </w:rPr>
        <w:lastRenderedPageBreak/>
        <w:drawing>
          <wp:inline distT="0" distB="0" distL="0" distR="0" wp14:anchorId="1C45D4BF" wp14:editId="4DD62956">
            <wp:extent cx="6097270" cy="20669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8AB3C4" wp14:editId="526F3271">
                <wp:simplePos x="0" y="0"/>
                <wp:positionH relativeFrom="page">
                  <wp:posOffset>114832</wp:posOffset>
                </wp:positionH>
                <wp:positionV relativeFrom="paragraph">
                  <wp:posOffset>-1308440</wp:posOffset>
                </wp:positionV>
                <wp:extent cx="3978234" cy="736270"/>
                <wp:effectExtent l="0" t="0" r="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97259" w14:textId="77777777" w:rsidR="00A52D81" w:rsidRPr="00A52D81" w:rsidRDefault="00A52D81" w:rsidP="00A52D81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Control y Gestión de 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AB3C4" id="Cuadro de texto 53" o:spid="_x0000_s1032" type="#_x0000_t202" style="position:absolute;left:0;text-align:left;margin-left:9.05pt;margin-top:-103.05pt;width:313.25pt;height:57.9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" filled="f" stroked="f" strokeweight="1pt">
                <v:textbox>
                  <w:txbxContent>
                    <w:p w14:paraId="5F197259" w14:textId="77777777" w:rsidR="00A52D81" w:rsidRPr="00A52D81" w:rsidRDefault="00A52D81" w:rsidP="00A52D81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Control y Gestión de usuarios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BBC3BA" w14:textId="026C8CED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7152" behindDoc="1" locked="0" layoutInCell="1" allowOverlap="1" wp14:anchorId="739172AE" wp14:editId="19670E08">
            <wp:simplePos x="0" y="0"/>
            <wp:positionH relativeFrom="margin">
              <wp:align>center</wp:align>
            </wp:positionH>
            <wp:positionV relativeFrom="paragraph">
              <wp:posOffset>364593</wp:posOffset>
            </wp:positionV>
            <wp:extent cx="5496560" cy="2793365"/>
            <wp:effectExtent l="0" t="0" r="8890" b="6985"/>
            <wp:wrapTight wrapText="bothSides">
              <wp:wrapPolygon edited="0">
                <wp:start x="0" y="0"/>
                <wp:lineTo x="0" y="21507"/>
                <wp:lineTo x="21560" y="21507"/>
                <wp:lineTo x="21560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A0A5C" w14:textId="3729CAD8" w:rsidR="004958A7" w:rsidRDefault="004958A7" w:rsidP="00875BCC">
      <w:pPr>
        <w:spacing w:after="200"/>
        <w:ind w:left="360"/>
      </w:pPr>
    </w:p>
    <w:p w14:paraId="2D32B1FC" w14:textId="5957A2D9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8176" behindDoc="1" locked="0" layoutInCell="1" allowOverlap="1" wp14:anchorId="57F54607" wp14:editId="120F4BA2">
            <wp:simplePos x="0" y="0"/>
            <wp:positionH relativeFrom="margin">
              <wp:align>center</wp:align>
            </wp:positionH>
            <wp:positionV relativeFrom="paragraph">
              <wp:posOffset>71238</wp:posOffset>
            </wp:positionV>
            <wp:extent cx="5124893" cy="1897950"/>
            <wp:effectExtent l="0" t="0" r="0" b="7620"/>
            <wp:wrapTight wrapText="bothSides">
              <wp:wrapPolygon edited="0">
                <wp:start x="0" y="0"/>
                <wp:lineTo x="0" y="21470"/>
                <wp:lineTo x="21520" y="21470"/>
                <wp:lineTo x="21520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893" cy="189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04828" w14:textId="77777777" w:rsidR="004958A7" w:rsidRDefault="004958A7" w:rsidP="00875BCC">
      <w:pPr>
        <w:spacing w:after="200"/>
        <w:ind w:left="360"/>
      </w:pPr>
    </w:p>
    <w:p w14:paraId="147245D4" w14:textId="77777777" w:rsidR="00A52D81" w:rsidRDefault="00A52D81" w:rsidP="00875BCC">
      <w:pPr>
        <w:spacing w:after="200"/>
        <w:ind w:left="360"/>
      </w:pPr>
    </w:p>
    <w:p w14:paraId="79D1B7AB" w14:textId="77777777" w:rsidR="00A52D81" w:rsidRDefault="00A52D81" w:rsidP="00875BCC">
      <w:pPr>
        <w:spacing w:after="200"/>
        <w:ind w:left="360"/>
      </w:pPr>
    </w:p>
    <w:p w14:paraId="32DF3C5B" w14:textId="77777777" w:rsidR="00A52D81" w:rsidRDefault="00A52D81" w:rsidP="00875BCC">
      <w:pPr>
        <w:spacing w:after="200"/>
        <w:ind w:left="360"/>
      </w:pPr>
    </w:p>
    <w:p w14:paraId="628FA1DA" w14:textId="77777777" w:rsidR="00A52D81" w:rsidRDefault="00A52D81" w:rsidP="00875BCC">
      <w:pPr>
        <w:spacing w:after="200"/>
        <w:ind w:left="360"/>
      </w:pPr>
    </w:p>
    <w:p w14:paraId="4A258BDA" w14:textId="1C387176" w:rsidR="00A52D81" w:rsidRDefault="003F6214" w:rsidP="00875BCC">
      <w:pPr>
        <w:spacing w:after="200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2BF6840" wp14:editId="3D6D1FFB">
                <wp:simplePos x="0" y="0"/>
                <wp:positionH relativeFrom="page">
                  <wp:posOffset>104140</wp:posOffset>
                </wp:positionH>
                <wp:positionV relativeFrom="paragraph">
                  <wp:posOffset>-1380328</wp:posOffset>
                </wp:positionV>
                <wp:extent cx="3977640" cy="735965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1C506" w14:textId="5F8ADFF8" w:rsidR="00A52D81" w:rsidRPr="00A52D81" w:rsidRDefault="003F6214" w:rsidP="00A52D81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Monyog-Herramienta de monitoreo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6840" id="Cuadro de texto 58" o:spid="_x0000_s1033" type="#_x0000_t202" style="position:absolute;left:0;text-align:left;margin-left:8.2pt;margin-top:-108.7pt;width:313.2pt;height:57.9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" filled="f" stroked="f" strokeweight="1pt">
                <v:textbox>
                  <w:txbxContent>
                    <w:p w14:paraId="50F1C506" w14:textId="5F8ADFF8" w:rsidR="00A52D81" w:rsidRPr="00A52D81" w:rsidRDefault="003F6214" w:rsidP="00A52D81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Monyog-Herramienta de monitoreo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F6214">
        <w:rPr>
          <w:noProof/>
        </w:rPr>
        <w:drawing>
          <wp:inline distT="0" distB="0" distL="0" distR="0" wp14:anchorId="2301059A" wp14:editId="3C6582AD">
            <wp:extent cx="5411972" cy="1763597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591" cy="17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151C" w14:textId="3E408D7E" w:rsidR="00A52D81" w:rsidRDefault="003F6214" w:rsidP="00875BCC">
      <w:pPr>
        <w:spacing w:after="200"/>
        <w:ind w:left="360"/>
      </w:pPr>
      <w:r w:rsidRPr="003F6214">
        <w:rPr>
          <w:noProof/>
        </w:rPr>
        <w:drawing>
          <wp:inline distT="0" distB="0" distL="0" distR="0" wp14:anchorId="4D80EBD8" wp14:editId="5BA4BFB3">
            <wp:extent cx="6097270" cy="1693545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214">
        <w:rPr>
          <w:noProof/>
        </w:rPr>
        <w:drawing>
          <wp:inline distT="0" distB="0" distL="0" distR="0" wp14:anchorId="0F973CA0" wp14:editId="43C10CAD">
            <wp:extent cx="5869172" cy="97554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119" cy="97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214">
        <w:rPr>
          <w:noProof/>
        </w:rPr>
        <w:drawing>
          <wp:inline distT="0" distB="0" distL="0" distR="0" wp14:anchorId="3DBFFCA4" wp14:editId="366853EA">
            <wp:extent cx="5879805" cy="2063014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3027" cy="20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214">
        <w:rPr>
          <w:noProof/>
        </w:rPr>
        <w:drawing>
          <wp:inline distT="0" distB="0" distL="0" distR="0" wp14:anchorId="1F5FB13A" wp14:editId="48B923A1">
            <wp:extent cx="6097270" cy="1401445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FF13" w14:textId="633B050D" w:rsidR="003F6214" w:rsidRDefault="003F6214" w:rsidP="00875BCC">
      <w:pPr>
        <w:spacing w:after="200"/>
        <w:ind w:left="360"/>
      </w:pPr>
      <w:r w:rsidRPr="003F6214"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4AEC6D35" wp14:editId="1D65C78E">
            <wp:simplePos x="0" y="0"/>
            <wp:positionH relativeFrom="column">
              <wp:posOffset>255905</wp:posOffset>
            </wp:positionH>
            <wp:positionV relativeFrom="paragraph">
              <wp:posOffset>2631602</wp:posOffset>
            </wp:positionV>
            <wp:extent cx="6097270" cy="1687195"/>
            <wp:effectExtent l="0" t="0" r="0" b="8255"/>
            <wp:wrapTight wrapText="bothSides">
              <wp:wrapPolygon edited="0">
                <wp:start x="0" y="0"/>
                <wp:lineTo x="0" y="21462"/>
                <wp:lineTo x="21528" y="21462"/>
                <wp:lineTo x="21528" y="0"/>
                <wp:lineTo x="0" y="0"/>
              </wp:wrapPolygon>
            </wp:wrapTight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6214">
        <w:rPr>
          <w:noProof/>
        </w:rPr>
        <w:drawing>
          <wp:anchor distT="0" distB="0" distL="114300" distR="114300" simplePos="0" relativeHeight="251704320" behindDoc="1" locked="0" layoutInCell="1" allowOverlap="1" wp14:anchorId="155810F7" wp14:editId="353A3D0E">
            <wp:simplePos x="0" y="0"/>
            <wp:positionH relativeFrom="column">
              <wp:posOffset>224790</wp:posOffset>
            </wp:positionH>
            <wp:positionV relativeFrom="paragraph">
              <wp:posOffset>4705468</wp:posOffset>
            </wp:positionV>
            <wp:extent cx="6097270" cy="1502410"/>
            <wp:effectExtent l="0" t="0" r="0" b="2540"/>
            <wp:wrapTight wrapText="bothSides">
              <wp:wrapPolygon edited="0">
                <wp:start x="0" y="0"/>
                <wp:lineTo x="0" y="21363"/>
                <wp:lineTo x="21528" y="21363"/>
                <wp:lineTo x="21528" y="0"/>
                <wp:lineTo x="0" y="0"/>
              </wp:wrapPolygon>
            </wp:wrapTight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6214">
        <w:rPr>
          <w:noProof/>
        </w:rPr>
        <w:drawing>
          <wp:anchor distT="0" distB="0" distL="114300" distR="114300" simplePos="0" relativeHeight="251703296" behindDoc="1" locked="0" layoutInCell="1" allowOverlap="1" wp14:anchorId="6642D8E3" wp14:editId="085D268A">
            <wp:simplePos x="0" y="0"/>
            <wp:positionH relativeFrom="column">
              <wp:posOffset>277495</wp:posOffset>
            </wp:positionH>
            <wp:positionV relativeFrom="paragraph">
              <wp:posOffset>6640948</wp:posOffset>
            </wp:positionV>
            <wp:extent cx="6097270" cy="1183640"/>
            <wp:effectExtent l="0" t="0" r="0" b="0"/>
            <wp:wrapTight wrapText="bothSides">
              <wp:wrapPolygon edited="0">
                <wp:start x="0" y="0"/>
                <wp:lineTo x="0" y="21206"/>
                <wp:lineTo x="21528" y="21206"/>
                <wp:lineTo x="21528" y="0"/>
                <wp:lineTo x="0" y="0"/>
              </wp:wrapPolygon>
            </wp:wrapTight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9E351A" wp14:editId="5A1AFBA7">
                <wp:simplePos x="0" y="0"/>
                <wp:positionH relativeFrom="page">
                  <wp:posOffset>39843</wp:posOffset>
                </wp:positionH>
                <wp:positionV relativeFrom="paragraph">
                  <wp:posOffset>-1435100</wp:posOffset>
                </wp:positionV>
                <wp:extent cx="3977640" cy="735965"/>
                <wp:effectExtent l="0" t="0" r="0" b="0"/>
                <wp:wrapNone/>
                <wp:docPr id="449" name="Cuadro de text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AD22E" w14:textId="49584437" w:rsidR="003F6214" w:rsidRPr="00A52D81" w:rsidRDefault="003F6214" w:rsidP="003F621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 xml:space="preserve">Creación de vistas </w:t>
                            </w:r>
                            <w:proofErr w:type="spellStart"/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Mysql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E351A" id="Cuadro de texto 449" o:spid="_x0000_s1034" type="#_x0000_t202" style="position:absolute;left:0;text-align:left;margin-left:3.15pt;margin-top:-113pt;width:313.2pt;height:57.9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" filled="f" stroked="f" strokeweight="1pt">
                <v:textbox>
                  <w:txbxContent>
                    <w:p w14:paraId="0F0AD22E" w14:textId="49584437" w:rsidR="003F6214" w:rsidRPr="00A52D81" w:rsidRDefault="003F6214" w:rsidP="003F6214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 xml:space="preserve">Creación de vistas </w:t>
                      </w:r>
                      <w:proofErr w:type="spellStart"/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Mysql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Pr="003F6214">
        <w:rPr>
          <w:noProof/>
        </w:rPr>
        <w:drawing>
          <wp:inline distT="0" distB="0" distL="0" distR="0" wp14:anchorId="1B67404D" wp14:editId="4264C2BD">
            <wp:extent cx="6097270" cy="2223135"/>
            <wp:effectExtent l="0" t="0" r="0" b="5715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23EF" w14:textId="77777777" w:rsidR="003F6214" w:rsidRDefault="003F6214" w:rsidP="00875BCC">
      <w:pPr>
        <w:spacing w:after="200"/>
        <w:ind w:left="360"/>
      </w:pPr>
    </w:p>
    <w:p w14:paraId="38D9F7DF" w14:textId="77777777" w:rsidR="003F6214" w:rsidRDefault="003F6214" w:rsidP="00875BCC">
      <w:pPr>
        <w:spacing w:after="200"/>
        <w:ind w:left="360"/>
      </w:pPr>
    </w:p>
    <w:p w14:paraId="2FAF0A16" w14:textId="77777777" w:rsidR="003F6214" w:rsidRDefault="003F6214" w:rsidP="00875BCC">
      <w:pPr>
        <w:spacing w:after="200"/>
        <w:ind w:left="360"/>
      </w:pPr>
    </w:p>
    <w:p w14:paraId="7353CAD6" w14:textId="03B7B51D" w:rsidR="003F6214" w:rsidRDefault="00D67F5F" w:rsidP="00875BCC">
      <w:pPr>
        <w:spacing w:after="200"/>
        <w:ind w:left="360"/>
      </w:pPr>
      <w:r w:rsidRPr="00D67F5F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3B05CCE0" wp14:editId="35D9E7B0">
            <wp:simplePos x="0" y="0"/>
            <wp:positionH relativeFrom="column">
              <wp:posOffset>575310</wp:posOffset>
            </wp:positionH>
            <wp:positionV relativeFrom="paragraph">
              <wp:posOffset>6063733</wp:posOffset>
            </wp:positionV>
            <wp:extent cx="5794375" cy="2128520"/>
            <wp:effectExtent l="0" t="0" r="0" b="0"/>
            <wp:wrapTight wrapText="bothSides">
              <wp:wrapPolygon edited="0">
                <wp:start x="0" y="0"/>
                <wp:lineTo x="0" y="21356"/>
                <wp:lineTo x="21517" y="21356"/>
                <wp:lineTo x="21517" y="0"/>
                <wp:lineTo x="0" y="0"/>
              </wp:wrapPolygon>
            </wp:wrapTight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10464" behindDoc="1" locked="0" layoutInCell="1" allowOverlap="1" wp14:anchorId="0EF818BE" wp14:editId="72B20596">
            <wp:simplePos x="0" y="0"/>
            <wp:positionH relativeFrom="margin">
              <wp:posOffset>657550</wp:posOffset>
            </wp:positionH>
            <wp:positionV relativeFrom="paragraph">
              <wp:posOffset>3971497</wp:posOffset>
            </wp:positionV>
            <wp:extent cx="5518150" cy="2199640"/>
            <wp:effectExtent l="0" t="0" r="6350" b="0"/>
            <wp:wrapTight wrapText="bothSides">
              <wp:wrapPolygon edited="0">
                <wp:start x="0" y="0"/>
                <wp:lineTo x="0" y="21326"/>
                <wp:lineTo x="21550" y="21326"/>
                <wp:lineTo x="21550" y="0"/>
                <wp:lineTo x="0" y="0"/>
              </wp:wrapPolygon>
            </wp:wrapTight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7F5F">
        <w:rPr>
          <w:noProof/>
        </w:rPr>
        <w:drawing>
          <wp:anchor distT="0" distB="0" distL="114300" distR="114300" simplePos="0" relativeHeight="251711488" behindDoc="1" locked="0" layoutInCell="1" allowOverlap="1" wp14:anchorId="49913BAB" wp14:editId="5741FC49">
            <wp:simplePos x="0" y="0"/>
            <wp:positionH relativeFrom="column">
              <wp:posOffset>191977</wp:posOffset>
            </wp:positionH>
            <wp:positionV relativeFrom="paragraph">
              <wp:posOffset>2464597</wp:posOffset>
            </wp:positionV>
            <wp:extent cx="6097270" cy="1436370"/>
            <wp:effectExtent l="0" t="0" r="0" b="5080"/>
            <wp:wrapTight wrapText="bothSides">
              <wp:wrapPolygon edited="0">
                <wp:start x="0" y="0"/>
                <wp:lineTo x="0" y="21199"/>
                <wp:lineTo x="21528" y="21199"/>
                <wp:lineTo x="21528" y="0"/>
                <wp:lineTo x="0" y="0"/>
              </wp:wrapPolygon>
            </wp:wrapTight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08416" behindDoc="1" locked="0" layoutInCell="1" allowOverlap="1" wp14:anchorId="5F784496" wp14:editId="00F8A393">
            <wp:simplePos x="0" y="0"/>
            <wp:positionH relativeFrom="column">
              <wp:posOffset>479971</wp:posOffset>
            </wp:positionH>
            <wp:positionV relativeFrom="paragraph">
              <wp:posOffset>473</wp:posOffset>
            </wp:positionV>
            <wp:extent cx="5103495" cy="2331720"/>
            <wp:effectExtent l="0" t="0" r="1905" b="0"/>
            <wp:wrapTight wrapText="bothSides">
              <wp:wrapPolygon edited="0">
                <wp:start x="0" y="0"/>
                <wp:lineTo x="0" y="21353"/>
                <wp:lineTo x="21527" y="21353"/>
                <wp:lineTo x="21527" y="0"/>
                <wp:lineTo x="0" y="0"/>
              </wp:wrapPolygon>
            </wp:wrapTight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21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3AE9403" wp14:editId="568059B7">
                <wp:simplePos x="0" y="0"/>
                <wp:positionH relativeFrom="page">
                  <wp:align>left</wp:align>
                </wp:positionH>
                <wp:positionV relativeFrom="paragraph">
                  <wp:posOffset>-1308440</wp:posOffset>
                </wp:positionV>
                <wp:extent cx="3977640" cy="735965"/>
                <wp:effectExtent l="0" t="0" r="0" b="0"/>
                <wp:wrapNone/>
                <wp:docPr id="454" name="Cuadro de texto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B7275" w14:textId="120A86FA" w:rsidR="003F6214" w:rsidRPr="00A52D81" w:rsidRDefault="00D67F5F" w:rsidP="003F621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Lenguaje DML y DDL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9403" id="Cuadro de texto 454" o:spid="_x0000_s1035" type="#_x0000_t202" style="position:absolute;left:0;text-align:left;margin-left:0;margin-top:-103.05pt;width:313.2pt;height:57.95pt;z-index:2517073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" filled="f" stroked="f" strokeweight="1pt">
                <v:textbox>
                  <w:txbxContent>
                    <w:p w14:paraId="025B7275" w14:textId="120A86FA" w:rsidR="003F6214" w:rsidRPr="00A52D81" w:rsidRDefault="00D67F5F" w:rsidP="003F6214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Lenguaje DML y DDL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43C1C66" w14:textId="77777777" w:rsidR="00D67F5F" w:rsidRPr="00D67F5F" w:rsidRDefault="00D67F5F" w:rsidP="00D67F5F"/>
    <w:p w14:paraId="403603DB" w14:textId="77777777" w:rsidR="00D67F5F" w:rsidRPr="00D67F5F" w:rsidRDefault="00D67F5F" w:rsidP="00D67F5F"/>
    <w:p w14:paraId="47E009CE" w14:textId="77777777" w:rsidR="00D67F5F" w:rsidRPr="00D67F5F" w:rsidRDefault="00D67F5F" w:rsidP="00D67F5F"/>
    <w:p w14:paraId="06C4866A" w14:textId="77777777" w:rsidR="00D67F5F" w:rsidRPr="00D67F5F" w:rsidRDefault="00D67F5F" w:rsidP="00D67F5F"/>
    <w:p w14:paraId="16C24BA2" w14:textId="77777777" w:rsidR="00D67F5F" w:rsidRPr="00D67F5F" w:rsidRDefault="00D67F5F" w:rsidP="00D67F5F"/>
    <w:p w14:paraId="3917629F" w14:textId="77777777" w:rsidR="00D67F5F" w:rsidRPr="00D67F5F" w:rsidRDefault="00D67F5F" w:rsidP="00D67F5F"/>
    <w:p w14:paraId="1AFAD1BA" w14:textId="77777777" w:rsidR="00D67F5F" w:rsidRPr="00D67F5F" w:rsidRDefault="00D67F5F" w:rsidP="00D67F5F"/>
    <w:p w14:paraId="4BA7BDB3" w14:textId="77777777" w:rsidR="00D67F5F" w:rsidRPr="00D67F5F" w:rsidRDefault="00D67F5F" w:rsidP="00D67F5F"/>
    <w:p w14:paraId="1D1F6E87" w14:textId="77777777" w:rsidR="00D67F5F" w:rsidRPr="00D67F5F" w:rsidRDefault="00D67F5F" w:rsidP="00D67F5F"/>
    <w:p w14:paraId="01426678" w14:textId="77777777" w:rsidR="00D67F5F" w:rsidRPr="00D67F5F" w:rsidRDefault="00D67F5F" w:rsidP="00D67F5F"/>
    <w:p w14:paraId="20A1E193" w14:textId="77777777" w:rsidR="00D67F5F" w:rsidRPr="00D67F5F" w:rsidRDefault="00D67F5F" w:rsidP="00D67F5F"/>
    <w:p w14:paraId="2330DB49" w14:textId="77777777" w:rsidR="00D67F5F" w:rsidRPr="00D67F5F" w:rsidRDefault="00D67F5F" w:rsidP="00D67F5F"/>
    <w:p w14:paraId="11C8FB7A" w14:textId="77777777" w:rsidR="00D67F5F" w:rsidRPr="00D67F5F" w:rsidRDefault="00D67F5F" w:rsidP="00D67F5F"/>
    <w:p w14:paraId="2E54488E" w14:textId="77777777" w:rsidR="00D67F5F" w:rsidRPr="00D67F5F" w:rsidRDefault="00D67F5F" w:rsidP="00D67F5F"/>
    <w:p w14:paraId="57143F69" w14:textId="77777777" w:rsidR="00D67F5F" w:rsidRDefault="00D67F5F" w:rsidP="00D67F5F"/>
    <w:p w14:paraId="7493ED81" w14:textId="77777777" w:rsidR="00D67F5F" w:rsidRDefault="00D67F5F" w:rsidP="00D67F5F"/>
    <w:p w14:paraId="4FB8FFE5" w14:textId="77777777" w:rsidR="00D67F5F" w:rsidRDefault="00D67F5F" w:rsidP="00D67F5F"/>
    <w:p w14:paraId="67528EE1" w14:textId="77777777" w:rsidR="00D67F5F" w:rsidRDefault="00D67F5F" w:rsidP="00D67F5F"/>
    <w:p w14:paraId="6E2351EB" w14:textId="77777777" w:rsidR="00D67F5F" w:rsidRDefault="00D67F5F" w:rsidP="00D67F5F"/>
    <w:p w14:paraId="1F9A8A40" w14:textId="77777777" w:rsidR="00D67F5F" w:rsidRDefault="00D67F5F" w:rsidP="00D67F5F"/>
    <w:p w14:paraId="248652EB" w14:textId="77777777" w:rsidR="00D67F5F" w:rsidRDefault="00D67F5F" w:rsidP="00D67F5F"/>
    <w:p w14:paraId="216DF6AF" w14:textId="77777777" w:rsidR="00D67F5F" w:rsidRDefault="00D67F5F" w:rsidP="00D67F5F"/>
    <w:p w14:paraId="38AB1401" w14:textId="77777777" w:rsidR="00D67F5F" w:rsidRDefault="00D67F5F" w:rsidP="00D67F5F"/>
    <w:p w14:paraId="161222FC" w14:textId="77777777" w:rsidR="00D67F5F" w:rsidRDefault="00D67F5F" w:rsidP="00D67F5F"/>
    <w:p w14:paraId="137715E9" w14:textId="77777777" w:rsidR="00D67F5F" w:rsidRDefault="00D67F5F" w:rsidP="00D67F5F"/>
    <w:p w14:paraId="6AC9BA52" w14:textId="37D70135" w:rsidR="00D67F5F" w:rsidRDefault="00D67F5F" w:rsidP="00D67F5F">
      <w:r w:rsidRPr="00D67F5F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2C2EC53E" wp14:editId="3CA8D363">
            <wp:simplePos x="0" y="0"/>
            <wp:positionH relativeFrom="margin">
              <wp:align>right</wp:align>
            </wp:positionH>
            <wp:positionV relativeFrom="paragraph">
              <wp:posOffset>6996238</wp:posOffset>
            </wp:positionV>
            <wp:extent cx="6097270" cy="1136015"/>
            <wp:effectExtent l="0" t="0" r="0" b="6985"/>
            <wp:wrapTight wrapText="bothSides">
              <wp:wrapPolygon edited="0">
                <wp:start x="0" y="0"/>
                <wp:lineTo x="0" y="21371"/>
                <wp:lineTo x="21528" y="21371"/>
                <wp:lineTo x="21528" y="0"/>
                <wp:lineTo x="0" y="0"/>
              </wp:wrapPolygon>
            </wp:wrapTight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7F5F">
        <w:rPr>
          <w:noProof/>
        </w:rPr>
        <w:drawing>
          <wp:anchor distT="0" distB="0" distL="114300" distR="114300" simplePos="0" relativeHeight="251717632" behindDoc="1" locked="0" layoutInCell="1" allowOverlap="1" wp14:anchorId="415871CD" wp14:editId="2F1050F5">
            <wp:simplePos x="0" y="0"/>
            <wp:positionH relativeFrom="margin">
              <wp:align>right</wp:align>
            </wp:positionH>
            <wp:positionV relativeFrom="paragraph">
              <wp:posOffset>5546341</wp:posOffset>
            </wp:positionV>
            <wp:extent cx="6097270" cy="1160145"/>
            <wp:effectExtent l="0" t="0" r="0" b="1905"/>
            <wp:wrapTight wrapText="bothSides">
              <wp:wrapPolygon edited="0">
                <wp:start x="0" y="0"/>
                <wp:lineTo x="0" y="21281"/>
                <wp:lineTo x="21528" y="21281"/>
                <wp:lineTo x="21528" y="0"/>
                <wp:lineTo x="0" y="0"/>
              </wp:wrapPolygon>
            </wp:wrapTight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7F5F">
        <w:rPr>
          <w:noProof/>
        </w:rPr>
        <w:drawing>
          <wp:anchor distT="0" distB="0" distL="114300" distR="114300" simplePos="0" relativeHeight="251716608" behindDoc="1" locked="0" layoutInCell="1" allowOverlap="1" wp14:anchorId="715E1706" wp14:editId="39025A42">
            <wp:simplePos x="0" y="0"/>
            <wp:positionH relativeFrom="margin">
              <wp:align>left</wp:align>
            </wp:positionH>
            <wp:positionV relativeFrom="paragraph">
              <wp:posOffset>3610728</wp:posOffset>
            </wp:positionV>
            <wp:extent cx="5868670" cy="1833880"/>
            <wp:effectExtent l="0" t="0" r="0" b="0"/>
            <wp:wrapTight wrapText="bothSides">
              <wp:wrapPolygon edited="0">
                <wp:start x="0" y="0"/>
                <wp:lineTo x="0" y="21316"/>
                <wp:lineTo x="21525" y="21316"/>
                <wp:lineTo x="21525" y="0"/>
                <wp:lineTo x="0" y="0"/>
              </wp:wrapPolygon>
            </wp:wrapTight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15584" behindDoc="1" locked="0" layoutInCell="1" allowOverlap="1" wp14:anchorId="0835D21E" wp14:editId="162D3317">
            <wp:simplePos x="0" y="0"/>
            <wp:positionH relativeFrom="margin">
              <wp:align>left</wp:align>
            </wp:positionH>
            <wp:positionV relativeFrom="paragraph">
              <wp:posOffset>1324625</wp:posOffset>
            </wp:positionV>
            <wp:extent cx="5783580" cy="2176145"/>
            <wp:effectExtent l="0" t="0" r="7620" b="0"/>
            <wp:wrapTight wrapText="bothSides">
              <wp:wrapPolygon edited="0">
                <wp:start x="0" y="0"/>
                <wp:lineTo x="0" y="21367"/>
                <wp:lineTo x="21557" y="21367"/>
                <wp:lineTo x="21557" y="0"/>
                <wp:lineTo x="0" y="0"/>
              </wp:wrapPolygon>
            </wp:wrapTight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14560" behindDoc="1" locked="0" layoutInCell="1" allowOverlap="1" wp14:anchorId="505326B2" wp14:editId="5B7D24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90260" cy="1316355"/>
            <wp:effectExtent l="0" t="0" r="0" b="0"/>
            <wp:wrapTight wrapText="bothSides">
              <wp:wrapPolygon edited="0">
                <wp:start x="0" y="0"/>
                <wp:lineTo x="0" y="21256"/>
                <wp:lineTo x="21516" y="21256"/>
                <wp:lineTo x="21516" y="0"/>
                <wp:lineTo x="0" y="0"/>
              </wp:wrapPolygon>
            </wp:wrapTight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2113" cy="1316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1C4FFD" wp14:editId="31B27103">
                <wp:simplePos x="0" y="0"/>
                <wp:positionH relativeFrom="page">
                  <wp:posOffset>18769</wp:posOffset>
                </wp:positionH>
                <wp:positionV relativeFrom="paragraph">
                  <wp:posOffset>-1308100</wp:posOffset>
                </wp:positionV>
                <wp:extent cx="3977640" cy="735965"/>
                <wp:effectExtent l="0" t="0" r="0" b="0"/>
                <wp:wrapNone/>
                <wp:docPr id="459" name="Cuadro de text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42A531" w14:textId="17B7244E" w:rsidR="00D67F5F" w:rsidRPr="00A52D81" w:rsidRDefault="00D67F5F" w:rsidP="00D67F5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Procedimientos Almacenados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4FFD" id="Cuadro de texto 459" o:spid="_x0000_s1036" type="#_x0000_t202" style="position:absolute;margin-left:1.5pt;margin-top:-103pt;width:313.2pt;height:57.95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" filled="f" stroked="f" strokeweight="1pt">
                <v:textbox>
                  <w:txbxContent>
                    <w:p w14:paraId="7542A531" w14:textId="17B7244E" w:rsidR="00D67F5F" w:rsidRPr="00A52D81" w:rsidRDefault="00D67F5F" w:rsidP="00D67F5F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Procedimientos Almacenados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F6BEBF" w14:textId="09CAC91B" w:rsidR="00D67F5F" w:rsidRPr="00D67F5F" w:rsidRDefault="00E55D85" w:rsidP="00D67F5F">
      <w:r w:rsidRPr="00E55D85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4391CD80" wp14:editId="460AFDB7">
            <wp:simplePos x="0" y="0"/>
            <wp:positionH relativeFrom="margin">
              <wp:align>left</wp:align>
            </wp:positionH>
            <wp:positionV relativeFrom="paragraph">
              <wp:posOffset>354842</wp:posOffset>
            </wp:positionV>
            <wp:extent cx="6097270" cy="1616710"/>
            <wp:effectExtent l="0" t="0" r="0" b="2540"/>
            <wp:wrapTight wrapText="bothSides">
              <wp:wrapPolygon edited="0">
                <wp:start x="0" y="0"/>
                <wp:lineTo x="0" y="21379"/>
                <wp:lineTo x="21528" y="21379"/>
                <wp:lineTo x="21528" y="0"/>
                <wp:lineTo x="0" y="0"/>
              </wp:wrapPolygon>
            </wp:wrapTight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45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C3B3549" wp14:editId="3EAECF62">
                <wp:simplePos x="0" y="0"/>
                <wp:positionH relativeFrom="page">
                  <wp:posOffset>93566</wp:posOffset>
                </wp:positionH>
                <wp:positionV relativeFrom="paragraph">
                  <wp:posOffset>-1308440</wp:posOffset>
                </wp:positionV>
                <wp:extent cx="3977640" cy="735965"/>
                <wp:effectExtent l="0" t="0" r="0" b="0"/>
                <wp:wrapNone/>
                <wp:docPr id="465" name="Cuadro de texto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3C8A2" w14:textId="2062A24F" w:rsidR="00D56458" w:rsidRPr="00A52D81" w:rsidRDefault="00D56458" w:rsidP="00D5645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Programación de Triggers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3549" id="Cuadro de texto 465" o:spid="_x0000_s1037" type="#_x0000_t202" style="position:absolute;margin-left:7.35pt;margin-top:-103.05pt;width:313.2pt;height:57.9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" filled="f" stroked="f" strokeweight="1pt">
                <v:textbox>
                  <w:txbxContent>
                    <w:p w14:paraId="7A53C8A2" w14:textId="2062A24F" w:rsidR="00D56458" w:rsidRPr="00A52D81" w:rsidRDefault="00D56458" w:rsidP="00D56458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Programación de Triggers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7A3477" w14:textId="3B4ED833" w:rsidR="00D67F5F" w:rsidRPr="00D67F5F" w:rsidRDefault="00D67F5F" w:rsidP="00D67F5F"/>
    <w:p w14:paraId="05CBED2C" w14:textId="7D5528D0" w:rsidR="00D67F5F" w:rsidRPr="00D67F5F" w:rsidRDefault="00371D96" w:rsidP="00D67F5F">
      <w:r w:rsidRPr="00E55D85">
        <w:rPr>
          <w:noProof/>
        </w:rPr>
        <w:drawing>
          <wp:anchor distT="0" distB="0" distL="114300" distR="114300" simplePos="0" relativeHeight="251721728" behindDoc="1" locked="0" layoutInCell="1" allowOverlap="1" wp14:anchorId="6C7A2A34" wp14:editId="470BA6BA">
            <wp:simplePos x="0" y="0"/>
            <wp:positionH relativeFrom="margin">
              <wp:align>right</wp:align>
            </wp:positionH>
            <wp:positionV relativeFrom="paragraph">
              <wp:posOffset>2746515</wp:posOffset>
            </wp:positionV>
            <wp:extent cx="6097270" cy="2350135"/>
            <wp:effectExtent l="0" t="0" r="0" b="0"/>
            <wp:wrapTight wrapText="bothSides">
              <wp:wrapPolygon edited="0">
                <wp:start x="0" y="0"/>
                <wp:lineTo x="0" y="21361"/>
                <wp:lineTo x="21528" y="21361"/>
                <wp:lineTo x="21528" y="0"/>
                <wp:lineTo x="0" y="0"/>
              </wp:wrapPolygon>
            </wp:wrapTight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5D85" w:rsidRPr="00E55D85">
        <w:rPr>
          <w:noProof/>
        </w:rPr>
        <w:drawing>
          <wp:anchor distT="0" distB="0" distL="114300" distR="114300" simplePos="0" relativeHeight="251722752" behindDoc="1" locked="0" layoutInCell="1" allowOverlap="1" wp14:anchorId="61D37893" wp14:editId="162EB0B6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609727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28" y="21398"/>
                <wp:lineTo x="21528" y="0"/>
                <wp:lineTo x="0" y="0"/>
              </wp:wrapPolygon>
            </wp:wrapTight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CF1D9" w14:textId="199F7475" w:rsidR="00266479" w:rsidRPr="00D67F5F" w:rsidRDefault="00266479" w:rsidP="00D67F5F"/>
    <w:p w14:paraId="04EEAF6C" w14:textId="3C3D7D11" w:rsidR="00371D96" w:rsidRDefault="00371D96" w:rsidP="00D67F5F"/>
    <w:p w14:paraId="411F4CA9" w14:textId="2D28879B" w:rsidR="00371D96" w:rsidRDefault="00371D96" w:rsidP="00D67F5F"/>
    <w:p w14:paraId="1C51AE0C" w14:textId="06E70719" w:rsidR="00371D96" w:rsidRDefault="00371D96" w:rsidP="00D67F5F">
      <w:pPr>
        <w:rPr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18A4BA2" wp14:editId="34DB2E38">
                <wp:simplePos x="0" y="0"/>
                <wp:positionH relativeFrom="page">
                  <wp:posOffset>265208</wp:posOffset>
                </wp:positionH>
                <wp:positionV relativeFrom="paragraph">
                  <wp:posOffset>-1307819</wp:posOffset>
                </wp:positionV>
                <wp:extent cx="3977640" cy="73596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F4D8CE" w14:textId="223D1DE7" w:rsidR="00371D96" w:rsidRPr="00A52D81" w:rsidRDefault="00371D96" w:rsidP="00371D9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Contactos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4BA2" id="Cuadro de texto 8" o:spid="_x0000_s1038" type="#_x0000_t202" style="position:absolute;margin-left:20.9pt;margin-top:-103pt;width:313.2pt;height:57.9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" filled="f" stroked="f" strokeweight="1pt">
                <v:textbox>
                  <w:txbxContent>
                    <w:p w14:paraId="39F4D8CE" w14:textId="223D1DE7" w:rsidR="00371D96" w:rsidRPr="00A52D81" w:rsidRDefault="00371D96" w:rsidP="00371D96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Contactos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302177B" w14:textId="77777777" w:rsidR="00371D96" w:rsidRDefault="00371D96" w:rsidP="00D67F5F">
      <w:pPr>
        <w:rPr>
          <w:sz w:val="48"/>
          <w:szCs w:val="48"/>
        </w:rPr>
      </w:pPr>
    </w:p>
    <w:p w14:paraId="31FE8B7E" w14:textId="324BACF7" w:rsidR="00371D96" w:rsidRDefault="00371D96" w:rsidP="00371D96">
      <w:pPr>
        <w:jc w:val="center"/>
        <w:rPr>
          <w:sz w:val="48"/>
          <w:szCs w:val="48"/>
        </w:rPr>
      </w:pPr>
      <w:r w:rsidRPr="00371D96">
        <w:rPr>
          <w:sz w:val="48"/>
          <w:szCs w:val="48"/>
        </w:rPr>
        <w:t>Teléfono:</w:t>
      </w:r>
    </w:p>
    <w:p w14:paraId="7323AECA" w14:textId="0E7B79DB" w:rsidR="00371D96" w:rsidRPr="00371D96" w:rsidRDefault="00371D96" w:rsidP="00371D96">
      <w:pPr>
        <w:jc w:val="center"/>
        <w:rPr>
          <w:sz w:val="48"/>
          <w:szCs w:val="48"/>
        </w:rPr>
      </w:pPr>
      <w:r w:rsidRPr="00371D96">
        <w:rPr>
          <w:sz w:val="48"/>
          <w:szCs w:val="48"/>
        </w:rPr>
        <w:t>929956310</w:t>
      </w:r>
    </w:p>
    <w:p w14:paraId="173CE5D1" w14:textId="77777777" w:rsidR="00371D96" w:rsidRPr="00371D96" w:rsidRDefault="00371D96" w:rsidP="00371D96">
      <w:pPr>
        <w:jc w:val="center"/>
        <w:rPr>
          <w:sz w:val="48"/>
          <w:szCs w:val="48"/>
        </w:rPr>
      </w:pPr>
    </w:p>
    <w:p w14:paraId="6EEBC66A" w14:textId="42403A19" w:rsidR="00371D96" w:rsidRPr="00371D96" w:rsidRDefault="00371D96" w:rsidP="00371D96">
      <w:pPr>
        <w:jc w:val="center"/>
        <w:rPr>
          <w:sz w:val="48"/>
          <w:szCs w:val="48"/>
        </w:rPr>
      </w:pPr>
      <w:r w:rsidRPr="00371D96">
        <w:rPr>
          <w:sz w:val="48"/>
          <w:szCs w:val="48"/>
        </w:rPr>
        <w:t>LinkedIn:</w:t>
      </w:r>
    </w:p>
    <w:p w14:paraId="73685FB5" w14:textId="5AA7F641" w:rsidR="00371D96" w:rsidRDefault="00371D96" w:rsidP="00371D96">
      <w:pPr>
        <w:jc w:val="center"/>
      </w:pPr>
      <w:r w:rsidRPr="00371D96">
        <w:rPr>
          <w:sz w:val="48"/>
          <w:szCs w:val="48"/>
          <w:lang w:val="es-PE"/>
        </w:rPr>
        <w:t>https://www.linkedin.com/in/adherly-jesus-medrano-rojas-b2b233342/</w:t>
      </w:r>
    </w:p>
    <w:p w14:paraId="140CCA21" w14:textId="05753A95" w:rsidR="00D67F5F" w:rsidRPr="00D67F5F" w:rsidRDefault="00D67F5F" w:rsidP="00D67F5F"/>
    <w:sectPr w:rsidR="00D67F5F" w:rsidRPr="00D67F5F" w:rsidSect="0051019E">
      <w:headerReference w:type="even" r:id="rId60"/>
      <w:headerReference w:type="default" r:id="rId61"/>
      <w:footerReference w:type="even" r:id="rId62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7AC3B" w14:textId="77777777" w:rsidR="006C3886" w:rsidRDefault="006C3886" w:rsidP="007057F4">
      <w:r>
        <w:separator/>
      </w:r>
    </w:p>
  </w:endnote>
  <w:endnote w:type="continuationSeparator" w:id="0">
    <w:p w14:paraId="38F5AF67" w14:textId="77777777" w:rsidR="006C3886" w:rsidRDefault="006C3886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33A81" w14:textId="77777777" w:rsidR="00136006" w:rsidRDefault="00000000" w:rsidP="007057F4">
    <w:pPr>
      <w:pStyle w:val="Piedepgina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158678A9FBD34A48B2FF7167D6EB8D8E"/>
        </w:placeholder>
        <w:temporary/>
        <w:showingPlcHdr/>
      </w:sdtPr>
      <w:sdtContent>
        <w:r w:rsidR="00E1560F">
          <w:rPr>
            <w:lang w:bidi="es-ES"/>
          </w:rPr>
          <w:t>Escriba el título de capítulo (nivel 1)</w:t>
        </w:r>
      </w:sdtContent>
    </w:sdt>
    <w:r w:rsidR="0049185C">
      <w:rPr>
        <w:rFonts w:asciiTheme="majorHAnsi" w:eastAsiaTheme="majorEastAsia" w:hAnsiTheme="majorHAnsi" w:cstheme="majorBidi"/>
        <w:lang w:bidi="es-ES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es-ES"/>
      </w:rPr>
      <w:t xml:space="preserve">de título </w:t>
    </w:r>
    <w:r w:rsidR="0049185C">
      <w:rPr>
        <w:lang w:bidi="es-ES"/>
      </w:rPr>
      <w:fldChar w:fldCharType="begin"/>
    </w:r>
    <w:r w:rsidR="0049185C">
      <w:rPr>
        <w:lang w:bidi="es-ES"/>
      </w:rPr>
      <w:instrText xml:space="preserve"> PAGE   \* MERGEFORMAT </w:instrText>
    </w:r>
    <w:r w:rsidR="0049185C">
      <w:rPr>
        <w:lang w:bidi="es-ES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es-ES"/>
      </w:rPr>
      <w:t>4</w:t>
    </w:r>
    <w:r w:rsidR="0049185C">
      <w:rPr>
        <w:rFonts w:asciiTheme="majorHAnsi" w:eastAsiaTheme="majorEastAsia" w:hAnsiTheme="majorHAnsi" w:cstheme="majorBidi"/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35EA8" w14:textId="77777777" w:rsidR="006C3886" w:rsidRDefault="006C3886" w:rsidP="007057F4">
      <w:r>
        <w:separator/>
      </w:r>
    </w:p>
  </w:footnote>
  <w:footnote w:type="continuationSeparator" w:id="0">
    <w:p w14:paraId="296CE7D1" w14:textId="77777777" w:rsidR="006C3886" w:rsidRDefault="006C3886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DE4F2" w14:textId="77777777" w:rsidR="00136006" w:rsidRDefault="0049185C" w:rsidP="007057F4">
    <w:pPr>
      <w:pStyle w:val="Encabezado"/>
    </w:pPr>
    <w:r>
      <w:rPr>
        <w:lang w:bidi="es-ES"/>
      </w:rPr>
      <w:t>Plan de marketing de Adventure Works</w:t>
    </w:r>
  </w:p>
  <w:p w14:paraId="5434F4D3" w14:textId="77777777" w:rsidR="00136006" w:rsidRDefault="00136006" w:rsidP="007057F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184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2D6094AF" w14:textId="77777777" w:rsidTr="00F109FC">
      <w:trPr>
        <w:trHeight w:val="1931"/>
      </w:trPr>
      <w:tc>
        <w:tcPr>
          <w:tcW w:w="12184" w:type="dxa"/>
          <w:tcBorders>
            <w:top w:val="nil"/>
            <w:left w:val="nil"/>
            <w:bottom w:val="nil"/>
            <w:right w:val="nil"/>
          </w:tcBorders>
        </w:tcPr>
        <w:p w14:paraId="5727CFED" w14:textId="77777777" w:rsidR="007057F4" w:rsidRDefault="004F2231" w:rsidP="007057F4">
          <w:pPr>
            <w:pStyle w:val="Encabezado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0E079C" wp14:editId="7746BE9D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Cuadro de texto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0FDA5B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es-ES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end"/>
                                </w:r>
                              </w:p>
                              <w:p w14:paraId="1538C42E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2A0E079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1" o:spid="_x0000_s1039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620FDA5B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es-ES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end"/>
                          </w:r>
                        </w:p>
                        <w:p w14:paraId="1538C42E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es-ES"/>
            </w:rPr>
            <mc:AlternateContent>
              <mc:Choice Requires="wpg">
                <w:drawing>
                  <wp:inline distT="0" distB="0" distL="0" distR="0" wp14:anchorId="700B9028" wp14:editId="49D771C3">
                    <wp:extent cx="8035162" cy="1540990"/>
                    <wp:effectExtent l="0" t="0" r="4445" b="2540"/>
                    <wp:docPr id="20" name="Grupo 20" descr="encabezado de rectángulo de colo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áfico 14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áfico 16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áfico 19" descr="rectángulo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B59DB88" id="Grupo 20" o:spid="_x0000_s1026" alt="encabezado de rectángulo de color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áfico 14" o:spid="_x0000_s1027" type="#_x0000_t75" alt="rectángulo de color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">
                      <v:imagedata r:id="rId7" o:title="rectángulo de color"/>
                    </v:shape>
                    <v:shape id="Gráfico 16" o:spid="_x0000_s1028" type="#_x0000_t75" alt="rectángulo de color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">
                      <v:imagedata r:id="rId8" o:title="rectángulo de color"/>
                    </v:shape>
                    <v:shape id="Gráfico 19" o:spid="_x0000_s1029" type="#_x0000_t75" alt="rectángulo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">
                      <v:imagedata r:id="rId9" o:title="rectángulo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6D34D264" w14:textId="77777777" w:rsidR="007057F4" w:rsidRDefault="007057F4" w:rsidP="007057F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122CA3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FFC57D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F07AA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C1E5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F3020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4EA563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4FEB3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BA8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6C56EE"/>
    <w:multiLevelType w:val="hybridMultilevel"/>
    <w:tmpl w:val="7674D11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9B18DC"/>
    <w:multiLevelType w:val="hybridMultilevel"/>
    <w:tmpl w:val="AC329B9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7E3856"/>
    <w:multiLevelType w:val="hybridMultilevel"/>
    <w:tmpl w:val="6E203CF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721599"/>
    <w:multiLevelType w:val="hybridMultilevel"/>
    <w:tmpl w:val="91945B6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3C6318"/>
    <w:multiLevelType w:val="hybridMultilevel"/>
    <w:tmpl w:val="C5AA80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8D4CBF"/>
    <w:multiLevelType w:val="hybridMultilevel"/>
    <w:tmpl w:val="0E9AB0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8A3C3D"/>
    <w:multiLevelType w:val="hybridMultilevel"/>
    <w:tmpl w:val="65B097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FF25B3"/>
    <w:multiLevelType w:val="hybridMultilevel"/>
    <w:tmpl w:val="163A2176"/>
    <w:lvl w:ilvl="0" w:tplc="280A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7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3F348C"/>
    <w:multiLevelType w:val="hybridMultilevel"/>
    <w:tmpl w:val="23F02A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FF694E"/>
    <w:multiLevelType w:val="hybridMultilevel"/>
    <w:tmpl w:val="59B024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7062FE"/>
    <w:multiLevelType w:val="hybridMultilevel"/>
    <w:tmpl w:val="F8B2598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4E6F05"/>
    <w:multiLevelType w:val="hybridMultilevel"/>
    <w:tmpl w:val="B288BC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373031"/>
    <w:multiLevelType w:val="hybridMultilevel"/>
    <w:tmpl w:val="EB32870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FF3386"/>
    <w:multiLevelType w:val="hybridMultilevel"/>
    <w:tmpl w:val="E164442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032883"/>
    <w:multiLevelType w:val="hybridMultilevel"/>
    <w:tmpl w:val="C42ED1C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19160A"/>
    <w:multiLevelType w:val="hybridMultilevel"/>
    <w:tmpl w:val="523E86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D541F7"/>
    <w:multiLevelType w:val="hybridMultilevel"/>
    <w:tmpl w:val="B3E61EE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C970F7"/>
    <w:multiLevelType w:val="hybridMultilevel"/>
    <w:tmpl w:val="EDFCA38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C81FE7"/>
    <w:multiLevelType w:val="hybridMultilevel"/>
    <w:tmpl w:val="5380E83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8B13A1"/>
    <w:multiLevelType w:val="hybridMultilevel"/>
    <w:tmpl w:val="2534B404"/>
    <w:lvl w:ilvl="0" w:tplc="280A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5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36" w15:restartNumberingAfterBreak="0">
    <w:nsid w:val="777341A5"/>
    <w:multiLevelType w:val="hybridMultilevel"/>
    <w:tmpl w:val="52701C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AC0104"/>
    <w:multiLevelType w:val="multilevel"/>
    <w:tmpl w:val="C37E5FF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8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BB47BC"/>
    <w:multiLevelType w:val="hybridMultilevel"/>
    <w:tmpl w:val="7ECCB89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0797182">
    <w:abstractNumId w:val="8"/>
  </w:num>
  <w:num w:numId="2" w16cid:durableId="1856728566">
    <w:abstractNumId w:val="37"/>
  </w:num>
  <w:num w:numId="3" w16cid:durableId="1794059006">
    <w:abstractNumId w:val="38"/>
  </w:num>
  <w:num w:numId="4" w16cid:durableId="1806701856">
    <w:abstractNumId w:val="40"/>
  </w:num>
  <w:num w:numId="5" w16cid:durableId="37054475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21470587">
    <w:abstractNumId w:val="21"/>
  </w:num>
  <w:num w:numId="7" w16cid:durableId="384571163">
    <w:abstractNumId w:val="35"/>
  </w:num>
  <w:num w:numId="8" w16cid:durableId="1096368995">
    <w:abstractNumId w:val="7"/>
  </w:num>
  <w:num w:numId="9" w16cid:durableId="931353298">
    <w:abstractNumId w:val="6"/>
  </w:num>
  <w:num w:numId="10" w16cid:durableId="2111966801">
    <w:abstractNumId w:val="5"/>
  </w:num>
  <w:num w:numId="11" w16cid:durableId="505899372">
    <w:abstractNumId w:val="4"/>
  </w:num>
  <w:num w:numId="12" w16cid:durableId="950628136">
    <w:abstractNumId w:val="3"/>
  </w:num>
  <w:num w:numId="13" w16cid:durableId="1446071141">
    <w:abstractNumId w:val="2"/>
  </w:num>
  <w:num w:numId="14" w16cid:durableId="1085079603">
    <w:abstractNumId w:val="1"/>
  </w:num>
  <w:num w:numId="15" w16cid:durableId="1293749755">
    <w:abstractNumId w:val="0"/>
  </w:num>
  <w:num w:numId="16" w16cid:durableId="969433627">
    <w:abstractNumId w:val="24"/>
  </w:num>
  <w:num w:numId="17" w16cid:durableId="1102342056">
    <w:abstractNumId w:val="31"/>
  </w:num>
  <w:num w:numId="18" w16cid:durableId="1576622594">
    <w:abstractNumId w:val="17"/>
  </w:num>
  <w:num w:numId="19" w16cid:durableId="1730809352">
    <w:abstractNumId w:val="29"/>
  </w:num>
  <w:num w:numId="20" w16cid:durableId="1116481862">
    <w:abstractNumId w:val="32"/>
  </w:num>
  <w:num w:numId="21" w16cid:durableId="88165928">
    <w:abstractNumId w:val="16"/>
  </w:num>
  <w:num w:numId="22" w16cid:durableId="1416244123">
    <w:abstractNumId w:val="10"/>
  </w:num>
  <w:num w:numId="23" w16cid:durableId="1571428745">
    <w:abstractNumId w:val="30"/>
  </w:num>
  <w:num w:numId="24" w16cid:durableId="1639990975">
    <w:abstractNumId w:val="25"/>
  </w:num>
  <w:num w:numId="25" w16cid:durableId="166792127">
    <w:abstractNumId w:val="23"/>
  </w:num>
  <w:num w:numId="26" w16cid:durableId="49233145">
    <w:abstractNumId w:val="34"/>
  </w:num>
  <w:num w:numId="27" w16cid:durableId="197740207">
    <w:abstractNumId w:val="39"/>
  </w:num>
  <w:num w:numId="28" w16cid:durableId="1327705037">
    <w:abstractNumId w:val="9"/>
  </w:num>
  <w:num w:numId="29" w16cid:durableId="1468401957">
    <w:abstractNumId w:val="36"/>
  </w:num>
  <w:num w:numId="30" w16cid:durableId="206569747">
    <w:abstractNumId w:val="33"/>
  </w:num>
  <w:num w:numId="31" w16cid:durableId="901479199">
    <w:abstractNumId w:val="15"/>
  </w:num>
  <w:num w:numId="32" w16cid:durableId="556891029">
    <w:abstractNumId w:val="26"/>
  </w:num>
  <w:num w:numId="33" w16cid:durableId="1990943271">
    <w:abstractNumId w:val="20"/>
  </w:num>
  <w:num w:numId="34" w16cid:durableId="61946314">
    <w:abstractNumId w:val="18"/>
  </w:num>
  <w:num w:numId="35" w16cid:durableId="1699044211">
    <w:abstractNumId w:val="14"/>
  </w:num>
  <w:num w:numId="36" w16cid:durableId="1698654953">
    <w:abstractNumId w:val="27"/>
  </w:num>
  <w:num w:numId="37" w16cid:durableId="363944593">
    <w:abstractNumId w:val="19"/>
  </w:num>
  <w:num w:numId="38" w16cid:durableId="1551841997">
    <w:abstractNumId w:val="13"/>
  </w:num>
  <w:num w:numId="39" w16cid:durableId="500970300">
    <w:abstractNumId w:val="28"/>
  </w:num>
  <w:num w:numId="40" w16cid:durableId="1192260203">
    <w:abstractNumId w:val="22"/>
  </w:num>
  <w:num w:numId="41" w16cid:durableId="1966504978">
    <w:abstractNumId w:val="12"/>
  </w:num>
  <w:num w:numId="42" w16cid:durableId="21142070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D2B"/>
    <w:rsid w:val="000174F2"/>
    <w:rsid w:val="000630C2"/>
    <w:rsid w:val="00067C92"/>
    <w:rsid w:val="00113DB8"/>
    <w:rsid w:val="001172C0"/>
    <w:rsid w:val="00136006"/>
    <w:rsid w:val="001449EC"/>
    <w:rsid w:val="00146CD2"/>
    <w:rsid w:val="001670A7"/>
    <w:rsid w:val="0018562F"/>
    <w:rsid w:val="00190E2F"/>
    <w:rsid w:val="001A00E8"/>
    <w:rsid w:val="001B361F"/>
    <w:rsid w:val="001D10D5"/>
    <w:rsid w:val="001E1675"/>
    <w:rsid w:val="001F0AF0"/>
    <w:rsid w:val="002178B9"/>
    <w:rsid w:val="002235FC"/>
    <w:rsid w:val="00266479"/>
    <w:rsid w:val="00291712"/>
    <w:rsid w:val="00295263"/>
    <w:rsid w:val="002D62FF"/>
    <w:rsid w:val="002E0194"/>
    <w:rsid w:val="00303EF8"/>
    <w:rsid w:val="00326AEB"/>
    <w:rsid w:val="003327A0"/>
    <w:rsid w:val="003620E2"/>
    <w:rsid w:val="00371D96"/>
    <w:rsid w:val="003B2708"/>
    <w:rsid w:val="003F5051"/>
    <w:rsid w:val="003F6214"/>
    <w:rsid w:val="00420DF5"/>
    <w:rsid w:val="004371B6"/>
    <w:rsid w:val="00444C7B"/>
    <w:rsid w:val="0048718B"/>
    <w:rsid w:val="0049185C"/>
    <w:rsid w:val="004958A7"/>
    <w:rsid w:val="004D2378"/>
    <w:rsid w:val="004D75D9"/>
    <w:rsid w:val="004F2231"/>
    <w:rsid w:val="0051019E"/>
    <w:rsid w:val="005112D1"/>
    <w:rsid w:val="0055035B"/>
    <w:rsid w:val="00556EBF"/>
    <w:rsid w:val="005C3643"/>
    <w:rsid w:val="00673E3D"/>
    <w:rsid w:val="0068500D"/>
    <w:rsid w:val="006B01B0"/>
    <w:rsid w:val="006C3886"/>
    <w:rsid w:val="007057F4"/>
    <w:rsid w:val="007417B3"/>
    <w:rsid w:val="00742102"/>
    <w:rsid w:val="00750AC4"/>
    <w:rsid w:val="00773B66"/>
    <w:rsid w:val="007C7473"/>
    <w:rsid w:val="007D26F1"/>
    <w:rsid w:val="007E5499"/>
    <w:rsid w:val="008253A5"/>
    <w:rsid w:val="008417CE"/>
    <w:rsid w:val="0084277E"/>
    <w:rsid w:val="00875BCC"/>
    <w:rsid w:val="008A3C95"/>
    <w:rsid w:val="008C386D"/>
    <w:rsid w:val="008C5106"/>
    <w:rsid w:val="008D5829"/>
    <w:rsid w:val="00925B86"/>
    <w:rsid w:val="00946F55"/>
    <w:rsid w:val="00965BD5"/>
    <w:rsid w:val="009875C8"/>
    <w:rsid w:val="00991D08"/>
    <w:rsid w:val="00A52D81"/>
    <w:rsid w:val="00A63DE6"/>
    <w:rsid w:val="00B00CF7"/>
    <w:rsid w:val="00B0688D"/>
    <w:rsid w:val="00B40525"/>
    <w:rsid w:val="00B41D82"/>
    <w:rsid w:val="00B90346"/>
    <w:rsid w:val="00BB6CAC"/>
    <w:rsid w:val="00BE7253"/>
    <w:rsid w:val="00BF6D2B"/>
    <w:rsid w:val="00C95D18"/>
    <w:rsid w:val="00CA16E0"/>
    <w:rsid w:val="00CE0BC9"/>
    <w:rsid w:val="00D2045C"/>
    <w:rsid w:val="00D540AF"/>
    <w:rsid w:val="00D56458"/>
    <w:rsid w:val="00D6093C"/>
    <w:rsid w:val="00D638C1"/>
    <w:rsid w:val="00D67F5F"/>
    <w:rsid w:val="00D73D44"/>
    <w:rsid w:val="00D967AC"/>
    <w:rsid w:val="00E10000"/>
    <w:rsid w:val="00E1560F"/>
    <w:rsid w:val="00E3168A"/>
    <w:rsid w:val="00E50A4D"/>
    <w:rsid w:val="00E55D85"/>
    <w:rsid w:val="00E758BC"/>
    <w:rsid w:val="00E95AFE"/>
    <w:rsid w:val="00EA0CC6"/>
    <w:rsid w:val="00ED3756"/>
    <w:rsid w:val="00F109FC"/>
    <w:rsid w:val="00F43A02"/>
    <w:rsid w:val="00F45884"/>
    <w:rsid w:val="00F553FE"/>
    <w:rsid w:val="00F63939"/>
    <w:rsid w:val="00F91AD0"/>
    <w:rsid w:val="00FB05E4"/>
    <w:rsid w:val="00FB3C99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7C288F43"/>
  <w15:chartTrackingRefBased/>
  <w15:docId w15:val="{A1CFC94A-F72A-4DA6-8387-E2867E9FA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tulodellibro">
    <w:name w:val="Book Title"/>
    <w:basedOn w:val="Fuentedeprrafopredeter"/>
    <w:uiPriority w:val="33"/>
    <w:semiHidden/>
    <w:unhideWhenUsed/>
    <w:qFormat/>
    <w:rPr>
      <w:b/>
      <w:bCs/>
      <w:i/>
      <w:iCs/>
      <w:spacing w:val="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tulo1Car">
    <w:name w:val="Título 1 Car"/>
    <w:basedOn w:val="Fuentedeprrafopredeter"/>
    <w:link w:val="Ttulo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aconvietas">
    <w:name w:val="List Bullet"/>
    <w:basedOn w:val="Contenido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tulo3"/>
    <w:uiPriority w:val="2"/>
    <w:qFormat/>
    <w:rsid w:val="004F2231"/>
  </w:style>
  <w:style w:type="paragraph" w:styleId="TDC1">
    <w:name w:val="toc 1"/>
    <w:basedOn w:val="Normal"/>
    <w:uiPriority w:val="39"/>
    <w:pPr>
      <w:tabs>
        <w:tab w:val="right" w:leader="dot" w:pos="5040"/>
      </w:tabs>
    </w:pPr>
  </w:style>
  <w:style w:type="paragraph" w:styleId="TDC2">
    <w:name w:val="toc 2"/>
    <w:basedOn w:val="Normal"/>
    <w:uiPriority w:val="39"/>
    <w:pPr>
      <w:tabs>
        <w:tab w:val="right" w:leader="dot" w:pos="5040"/>
      </w:tabs>
    </w:pPr>
  </w:style>
  <w:style w:type="paragraph" w:styleId="Ttulo">
    <w:name w:val="Title"/>
    <w:basedOn w:val="Normal"/>
    <w:link w:val="Ttulo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tuloTDC">
    <w:name w:val="TOC Heading"/>
    <w:basedOn w:val="Ttulo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Piedepgina">
    <w:name w:val="footer"/>
    <w:basedOn w:val="Normal"/>
    <w:link w:val="PiedepginaCar"/>
    <w:uiPriority w:val="99"/>
    <w:pPr>
      <w:spacing w:line="240" w:lineRule="auto"/>
      <w:ind w:right="130"/>
      <w:jc w:val="right"/>
    </w:pPr>
  </w:style>
  <w:style w:type="character" w:customStyle="1" w:styleId="PiedepginaCar">
    <w:name w:val="Pie de página Car"/>
    <w:basedOn w:val="Fuentedeprrafopredeter"/>
    <w:link w:val="Piedepgina"/>
    <w:uiPriority w:val="99"/>
    <w:rPr>
      <w:lang w:eastAsia="en-US"/>
    </w:rPr>
  </w:style>
  <w:style w:type="paragraph" w:styleId="Encabezado">
    <w:name w:val="header"/>
    <w:basedOn w:val="Normal"/>
    <w:link w:val="EncabezadoCar"/>
    <w:uiPriority w:val="99"/>
    <w:pPr>
      <w:spacing w:line="240" w:lineRule="auto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Pr>
      <w:lang w:eastAsia="en-US"/>
    </w:rPr>
  </w:style>
  <w:style w:type="table" w:styleId="Tablaconcuadrcula">
    <w:name w:val="Table Grid"/>
    <w:basedOn w:val="Tabla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aconnme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tulo3Car">
    <w:name w:val="Título 3 Car"/>
    <w:basedOn w:val="Fuentedeprrafopredeter"/>
    <w:link w:val="Ttulo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7057F4"/>
    <w:rPr>
      <w:color w:val="60C5E8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ido">
    <w:name w:val="Contenido"/>
    <w:basedOn w:val="Normal"/>
    <w:link w:val="Carcterdecontenido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nfasis">
    <w:name w:val="Emphasis"/>
    <w:basedOn w:val="Fuentedeprrafopredeter"/>
    <w:uiPriority w:val="20"/>
    <w:unhideWhenUsed/>
    <w:qFormat/>
    <w:rsid w:val="007C7473"/>
    <w:rPr>
      <w:i/>
      <w:iCs/>
    </w:rPr>
  </w:style>
  <w:style w:type="character" w:customStyle="1" w:styleId="Carcterdecontenido">
    <w:name w:val="Carácter de contenido"/>
    <w:basedOn w:val="Fuentedeprrafopredeter"/>
    <w:link w:val="Contenido"/>
    <w:rsid w:val="002178B9"/>
    <w:rPr>
      <w:color w:val="0F0F3F" w:themeColor="text1"/>
      <w:sz w:val="28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F6D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B3C99"/>
    <w:rPr>
      <w:rFonts w:ascii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uiPriority w:val="34"/>
    <w:unhideWhenUsed/>
    <w:qFormat/>
    <w:rsid w:val="00FB3C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4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5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0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8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0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0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9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4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7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7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2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5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7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2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9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6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81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3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2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8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6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2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61.png"/><Relationship Id="rId3" Type="http://schemas.openxmlformats.org/officeDocument/2006/relationships/image" Target="media/image55.png"/><Relationship Id="rId7" Type="http://schemas.openxmlformats.org/officeDocument/2006/relationships/image" Target="media/image60.png"/><Relationship Id="rId2" Type="http://schemas.openxmlformats.org/officeDocument/2006/relationships/image" Target="media/image54.svg"/><Relationship Id="rId1" Type="http://schemas.openxmlformats.org/officeDocument/2006/relationships/image" Target="media/image53.png"/><Relationship Id="rId6" Type="http://schemas.openxmlformats.org/officeDocument/2006/relationships/image" Target="media/image58.svg"/><Relationship Id="rId5" Type="http://schemas.openxmlformats.org/officeDocument/2006/relationships/image" Target="media/image57.png"/><Relationship Id="rId4" Type="http://schemas.openxmlformats.org/officeDocument/2006/relationships/image" Target="media/image56.svg"/><Relationship Id="rId9" Type="http://schemas.openxmlformats.org/officeDocument/2006/relationships/image" Target="media/image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herly\AppData\Roaming\Microsoft\Templates\Informe%20empresarial%20(dise&#241;o%20gr&#225;fic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58678A9FBD34A48B2FF7167D6EB8D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2E810-1077-4026-B639-7E6F9FE18B22}"/>
      </w:docPartPr>
      <w:docPartBody>
        <w:p w:rsidR="00442C9B" w:rsidRDefault="00000000">
          <w:pPr>
            <w:pStyle w:val="158678A9FBD34A48B2FF7167D6EB8D8E"/>
          </w:pPr>
          <w:r>
            <w:rPr>
              <w:lang w:bidi="es-ES"/>
            </w:rPr>
            <w:t>Escriba el título de capítulo (nivel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366"/>
    <w:rsid w:val="000630C2"/>
    <w:rsid w:val="00442C9B"/>
    <w:rsid w:val="00731ECF"/>
    <w:rsid w:val="007E6366"/>
    <w:rsid w:val="008F32D8"/>
    <w:rsid w:val="00EA0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E" w:eastAsia="es-P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58678A9FBD34A48B2FF7167D6EB8D8E">
    <w:name w:val="158678A9FBD34A48B2FF7167D6EB8D8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9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7E7D79-F34F-4E1E-8EE1-D4B2F5BD3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(diseño gráfico)</Template>
  <TotalTime>1</TotalTime>
  <Pages>17</Pages>
  <Words>1001</Words>
  <Characters>5507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Adherly</dc:creator>
  <cp:keywords/>
  <dc:description/>
  <cp:lastModifiedBy>Adherly</cp:lastModifiedBy>
  <cp:revision>2</cp:revision>
  <cp:lastPrinted>2024-12-17T06:29:00Z</cp:lastPrinted>
  <dcterms:created xsi:type="dcterms:W3CDTF">2024-12-17T06:30:00Z</dcterms:created>
  <dcterms:modified xsi:type="dcterms:W3CDTF">2024-12-17T06:30:00Z</dcterms:modified>
</cp:coreProperties>
</file>